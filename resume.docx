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2D" w:rsidRDefault="003D73DE" w:rsidP="002A4711">
      <w:pPr>
        <w:pStyle w:val="ContactInfo"/>
        <w:tabs>
          <w:tab w:val="left" w:pos="4710"/>
          <w:tab w:val="left" w:pos="8880"/>
          <w:tab w:val="right" w:pos="10080"/>
        </w:tabs>
        <w:rPr>
          <w:b/>
          <w:color w:val="000000" w:themeColor="text1"/>
          <w:sz w:val="22"/>
          <w:szCs w:val="22"/>
        </w:rPr>
      </w:pPr>
      <w:r w:rsidRPr="003D73DE">
        <w:rPr>
          <w:color w:val="000000" w:themeColor="text1"/>
          <w:sz w:val="22"/>
          <w:szCs w:val="22"/>
        </w:rPr>
        <w:tab/>
      </w:r>
      <w:r w:rsidR="009E31E0">
        <w:rPr>
          <w:color w:val="000000" w:themeColor="text1"/>
          <w:sz w:val="22"/>
          <w:szCs w:val="22"/>
        </w:rPr>
        <w:t xml:space="preserve">                                    </w:t>
      </w:r>
      <w:r w:rsidR="009E31E0">
        <w:rPr>
          <w:b/>
          <w:color w:val="000000" w:themeColor="text1"/>
          <w:sz w:val="22"/>
          <w:szCs w:val="22"/>
        </w:rPr>
        <w:t xml:space="preserve">                          </w:t>
      </w:r>
      <w:r w:rsidR="000179DA">
        <w:rPr>
          <w:b/>
          <w:color w:val="000000" w:themeColor="text1"/>
          <w:sz w:val="22"/>
          <w:szCs w:val="22"/>
        </w:rPr>
        <w:t xml:space="preserve">                </w:t>
      </w:r>
      <w:proofErr w:type="spellStart"/>
      <w:r w:rsidR="000179DA">
        <w:rPr>
          <w:b/>
          <w:color w:val="000000" w:themeColor="text1"/>
          <w:sz w:val="22"/>
          <w:szCs w:val="22"/>
        </w:rPr>
        <w:t>Post</w:t>
      </w:r>
      <w:proofErr w:type="gramStart"/>
      <w:r w:rsidR="000179DA">
        <w:rPr>
          <w:b/>
          <w:color w:val="000000" w:themeColor="text1"/>
          <w:sz w:val="22"/>
          <w:szCs w:val="22"/>
        </w:rPr>
        <w:t>:</w:t>
      </w:r>
      <w:r w:rsidR="00695469">
        <w:rPr>
          <w:b/>
          <w:color w:val="000000" w:themeColor="text1"/>
          <w:sz w:val="22"/>
          <w:szCs w:val="22"/>
        </w:rPr>
        <w:t>Vidyaranyapuri</w:t>
      </w:r>
      <w:proofErr w:type="spellEnd"/>
      <w:proofErr w:type="gramEnd"/>
      <w:r w:rsidR="009E31E0">
        <w:rPr>
          <w:b/>
          <w:color w:val="000000" w:themeColor="text1"/>
          <w:sz w:val="22"/>
          <w:szCs w:val="22"/>
        </w:rPr>
        <w:t>,</w:t>
      </w:r>
    </w:p>
    <w:p w:rsidR="009E31E0" w:rsidRPr="00951442" w:rsidRDefault="009E31E0" w:rsidP="002A4711">
      <w:pPr>
        <w:pStyle w:val="ContactInfo"/>
        <w:tabs>
          <w:tab w:val="left" w:pos="4710"/>
          <w:tab w:val="left" w:pos="8880"/>
          <w:tab w:val="right" w:pos="10080"/>
        </w:tabs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  <w:r w:rsidR="000179DA">
        <w:rPr>
          <w:b/>
          <w:color w:val="000000" w:themeColor="text1"/>
          <w:sz w:val="22"/>
          <w:szCs w:val="22"/>
        </w:rPr>
        <w:t xml:space="preserve">     </w:t>
      </w:r>
      <w:r w:rsidR="002A4711">
        <w:rPr>
          <w:b/>
          <w:color w:val="000000" w:themeColor="text1"/>
          <w:sz w:val="22"/>
          <w:szCs w:val="22"/>
        </w:rPr>
        <w:t xml:space="preserve"> </w:t>
      </w:r>
      <w:r w:rsidR="0079625A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0179DA">
        <w:rPr>
          <w:b/>
          <w:color w:val="000000" w:themeColor="text1"/>
          <w:sz w:val="22"/>
          <w:szCs w:val="22"/>
        </w:rPr>
        <w:t>Mandal</w:t>
      </w:r>
      <w:proofErr w:type="gramStart"/>
      <w:r w:rsidR="000179DA">
        <w:rPr>
          <w:b/>
          <w:color w:val="000000" w:themeColor="text1"/>
          <w:sz w:val="22"/>
          <w:szCs w:val="22"/>
        </w:rPr>
        <w:t>:Hanamkonda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>,</w:t>
      </w:r>
    </w:p>
    <w:p w:rsidR="0071402D" w:rsidRPr="00951442" w:rsidRDefault="000179DA" w:rsidP="002A4711">
      <w:pPr>
        <w:pStyle w:val="ContactInf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  <w:t xml:space="preserve">  Warangal</w:t>
      </w:r>
      <w:r w:rsidR="005B1185" w:rsidRPr="00951442">
        <w:rPr>
          <w:b/>
          <w:color w:val="000000" w:themeColor="text1"/>
          <w:sz w:val="22"/>
          <w:szCs w:val="22"/>
        </w:rPr>
        <w:t>, Telangana,</w:t>
      </w:r>
    </w:p>
    <w:p w:rsidR="00A05DE7" w:rsidRPr="00951442" w:rsidRDefault="00695469" w:rsidP="002A4711">
      <w:pPr>
        <w:pStyle w:val="ContactInfo"/>
        <w:ind w:left="864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506009</w:t>
      </w:r>
      <w:r w:rsidR="00BB2101" w:rsidRPr="00951442">
        <w:rPr>
          <w:b/>
          <w:color w:val="000000" w:themeColor="text1"/>
          <w:sz w:val="22"/>
          <w:szCs w:val="22"/>
        </w:rPr>
        <w:t>,</w:t>
      </w:r>
    </w:p>
    <w:p w:rsidR="0071402D" w:rsidRPr="00951442" w:rsidRDefault="00BB2101" w:rsidP="002A4711">
      <w:pPr>
        <w:pStyle w:val="ContactInfo"/>
        <w:rPr>
          <w:b/>
          <w:color w:val="000000" w:themeColor="text1"/>
          <w:sz w:val="22"/>
          <w:szCs w:val="22"/>
        </w:rPr>
      </w:pP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Pr="00951442">
        <w:rPr>
          <w:b/>
          <w:color w:val="000000" w:themeColor="text1"/>
          <w:sz w:val="22"/>
          <w:szCs w:val="22"/>
        </w:rPr>
        <w:tab/>
      </w:r>
      <w:r w:rsidR="00C73F90" w:rsidRPr="00951442">
        <w:rPr>
          <w:b/>
          <w:color w:val="000000" w:themeColor="text1"/>
          <w:sz w:val="22"/>
          <w:szCs w:val="22"/>
        </w:rPr>
        <w:t xml:space="preserve">                            </w:t>
      </w:r>
      <w:r w:rsidR="0051272D" w:rsidRPr="00951442">
        <w:rPr>
          <w:b/>
          <w:color w:val="000000" w:themeColor="text1"/>
          <w:sz w:val="22"/>
          <w:szCs w:val="22"/>
        </w:rPr>
        <w:t>+91</w:t>
      </w:r>
      <w:r w:rsidR="00695469">
        <w:rPr>
          <w:b/>
          <w:color w:val="000000" w:themeColor="text1"/>
          <w:sz w:val="22"/>
          <w:szCs w:val="22"/>
        </w:rPr>
        <w:t>9032090000</w:t>
      </w:r>
      <w:r w:rsidR="003546BD" w:rsidRPr="00951442">
        <w:rPr>
          <w:b/>
          <w:color w:val="000000" w:themeColor="text1"/>
          <w:sz w:val="22"/>
          <w:szCs w:val="22"/>
        </w:rPr>
        <w:t>.</w:t>
      </w:r>
    </w:p>
    <w:p w:rsidR="0071402D" w:rsidRPr="00951442" w:rsidRDefault="00C73F90" w:rsidP="002A4711">
      <w:pPr>
        <w:pStyle w:val="ContactInfo"/>
        <w:rPr>
          <w:rStyle w:val="Emphasis"/>
          <w:b/>
          <w:color w:val="000000" w:themeColor="text1"/>
          <w:sz w:val="22"/>
          <w:szCs w:val="22"/>
        </w:rPr>
      </w:pPr>
      <w:r w:rsidRPr="00951442">
        <w:rPr>
          <w:rStyle w:val="Emphasis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3D73DE" w:rsidRPr="00951442">
        <w:rPr>
          <w:rStyle w:val="Emphasis"/>
          <w:b/>
          <w:color w:val="000000" w:themeColor="text1"/>
          <w:sz w:val="22"/>
          <w:szCs w:val="22"/>
        </w:rPr>
        <w:t xml:space="preserve">      </w:t>
      </w:r>
      <w:r w:rsidR="00695469">
        <w:rPr>
          <w:rStyle w:val="Emphasis"/>
          <w:b/>
          <w:color w:val="000000" w:themeColor="text1"/>
          <w:sz w:val="22"/>
          <w:szCs w:val="22"/>
        </w:rPr>
        <w:t>nikhilchandra444</w:t>
      </w:r>
      <w:r w:rsidR="000661F0" w:rsidRPr="00951442">
        <w:rPr>
          <w:rStyle w:val="Emphasis"/>
          <w:b/>
          <w:color w:val="000000" w:themeColor="text1"/>
          <w:sz w:val="22"/>
          <w:szCs w:val="22"/>
        </w:rPr>
        <w:t>@gmail.com</w:t>
      </w:r>
    </w:p>
    <w:sdt>
      <w:sdtPr>
        <w:alias w:val="Your Name"/>
        <w:tag w:val=""/>
        <w:id w:val="-574512284"/>
        <w:placeholder>
          <w:docPart w:val="BCB18962B2404F0EB0FE9C5D5825F2D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1402D" w:rsidRPr="003D73DE" w:rsidRDefault="00695469" w:rsidP="00256692">
          <w:pPr>
            <w:pStyle w:val="Name"/>
            <w:rPr>
              <w:color w:val="000000" w:themeColor="text1"/>
            </w:rPr>
          </w:pPr>
          <w:r>
            <w:t>nikhil chandra pulijala</w:t>
          </w:r>
        </w:p>
      </w:sdtContent>
    </w:sdt>
    <w:tbl>
      <w:tblPr>
        <w:tblStyle w:val="ResumeTable"/>
        <w:tblpPr w:leftFromText="180" w:rightFromText="180" w:vertAnchor="text" w:tblpX="-142" w:tblpY="1"/>
        <w:tblW w:w="5061" w:type="pct"/>
        <w:tblLayout w:type="fixed"/>
        <w:tblLook w:val="04A0" w:firstRow="1" w:lastRow="0" w:firstColumn="1" w:lastColumn="0" w:noHBand="0" w:noVBand="1"/>
      </w:tblPr>
      <w:tblGrid>
        <w:gridCol w:w="1015"/>
        <w:gridCol w:w="1016"/>
        <w:gridCol w:w="40"/>
        <w:gridCol w:w="20"/>
        <w:gridCol w:w="8112"/>
      </w:tblGrid>
      <w:tr w:rsidR="0071402D" w:rsidRPr="003D73DE" w:rsidTr="00695469">
        <w:trPr>
          <w:trHeight w:val="426"/>
        </w:trPr>
        <w:tc>
          <w:tcPr>
            <w:tcW w:w="2031" w:type="dxa"/>
            <w:gridSpan w:val="2"/>
          </w:tcPr>
          <w:p w:rsidR="0071402D" w:rsidRPr="003D73DE" w:rsidRDefault="00F616C8" w:rsidP="00256692">
            <w:pPr>
              <w:pStyle w:val="Heading1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D73DE">
              <w:rPr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40" w:type="dxa"/>
          </w:tcPr>
          <w:p w:rsidR="0071402D" w:rsidRPr="003D73DE" w:rsidRDefault="00E80589" w:rsidP="002A656F">
            <w:pPr>
              <w:pStyle w:val="ContactInfo"/>
              <w:rPr>
                <w:color w:val="000000" w:themeColor="text1"/>
                <w:sz w:val="20"/>
                <w:szCs w:val="20"/>
              </w:rPr>
            </w:pPr>
            <w:r w:rsidRPr="003D73DE">
              <w:rPr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8132" w:type="dxa"/>
            <w:gridSpan w:val="2"/>
          </w:tcPr>
          <w:p w:rsidR="0009100A" w:rsidRPr="00951442" w:rsidRDefault="00B217F6" w:rsidP="00B217F6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alibri" w:hAnsi="Calibri" w:cs="Calibri"/>
                <w:color w:val="auto"/>
                <w:kern w:val="0"/>
                <w:sz w:val="22"/>
                <w:szCs w:val="22"/>
                <w:lang w:val="en-IN"/>
              </w:rPr>
            </w:pPr>
            <w:r w:rsidRPr="00951442">
              <w:rPr>
                <w:rFonts w:ascii="Calibri" w:hAnsi="Calibri" w:cs="Calibri"/>
                <w:color w:val="auto"/>
                <w:kern w:val="0"/>
                <w:sz w:val="22"/>
                <w:szCs w:val="22"/>
                <w:lang w:val="en-IN"/>
              </w:rPr>
              <w:t>To obtain professional and financial heights, both for the organization and self, through skill and Knowledge and learn from presents as well as establishment also.</w:t>
            </w:r>
          </w:p>
        </w:tc>
      </w:tr>
      <w:tr w:rsidR="0071402D" w:rsidRPr="003D73DE" w:rsidTr="00695469">
        <w:trPr>
          <w:trHeight w:val="1474"/>
        </w:trPr>
        <w:tc>
          <w:tcPr>
            <w:tcW w:w="2031" w:type="dxa"/>
            <w:gridSpan w:val="2"/>
          </w:tcPr>
          <w:p w:rsidR="0071402D" w:rsidRPr="003D73DE" w:rsidRDefault="0065341F" w:rsidP="00256692">
            <w:pPr>
              <w:pStyle w:val="Heading1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D73DE">
              <w:rPr>
                <w:color w:val="000000" w:themeColor="text1"/>
                <w:sz w:val="24"/>
                <w:szCs w:val="24"/>
              </w:rPr>
              <w:t>ACADEMICS</w:t>
            </w:r>
          </w:p>
        </w:tc>
        <w:tc>
          <w:tcPr>
            <w:tcW w:w="40" w:type="dxa"/>
          </w:tcPr>
          <w:p w:rsidR="0071402D" w:rsidRPr="003D73DE" w:rsidRDefault="0071402D" w:rsidP="002A656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132" w:type="dxa"/>
            <w:gridSpan w:val="2"/>
          </w:tcPr>
          <w:tbl>
            <w:tblPr>
              <w:tblStyle w:val="TableGrid"/>
              <w:tblpPr w:leftFromText="180" w:rightFromText="180" w:horzAnchor="margin" w:tblpXSpec="center" w:tblpY="529"/>
              <w:tblOverlap w:val="never"/>
              <w:tblW w:w="80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3149"/>
              <w:gridCol w:w="1384"/>
              <w:gridCol w:w="918"/>
            </w:tblGrid>
            <w:tr w:rsidR="00B217F6" w:rsidTr="00B217F6">
              <w:trPr>
                <w:trHeight w:val="521"/>
                <w:jc w:val="center"/>
              </w:trPr>
              <w:tc>
                <w:tcPr>
                  <w:tcW w:w="2613" w:type="dxa"/>
                  <w:vAlign w:val="center"/>
                </w:tcPr>
                <w:p w:rsidR="00B217F6" w:rsidRPr="00B217F6" w:rsidRDefault="00B217F6" w:rsidP="00B217F6">
                  <w:pPr>
                    <w:pStyle w:val="Heading2"/>
                    <w:jc w:val="center"/>
                    <w:outlineLvl w:val="1"/>
                    <w:rPr>
                      <w:color w:val="auto"/>
                    </w:rPr>
                  </w:pPr>
                  <w:r w:rsidRPr="00B217F6">
                    <w:rPr>
                      <w:color w:val="auto"/>
                    </w:rPr>
                    <w:t>QUALIFICATION</w:t>
                  </w:r>
                </w:p>
              </w:tc>
              <w:tc>
                <w:tcPr>
                  <w:tcW w:w="3149" w:type="dxa"/>
                  <w:vAlign w:val="center"/>
                </w:tcPr>
                <w:p w:rsidR="00B217F6" w:rsidRPr="00B217F6" w:rsidRDefault="00B217F6" w:rsidP="00B217F6">
                  <w:pPr>
                    <w:pStyle w:val="Heading2"/>
                    <w:jc w:val="center"/>
                    <w:outlineLvl w:val="1"/>
                    <w:rPr>
                      <w:color w:val="auto"/>
                    </w:rPr>
                  </w:pPr>
                  <w:r w:rsidRPr="00B217F6">
                    <w:rPr>
                      <w:color w:val="auto"/>
                    </w:rPr>
                    <w:t>INSTITUTION/Board</w:t>
                  </w:r>
                </w:p>
              </w:tc>
              <w:tc>
                <w:tcPr>
                  <w:tcW w:w="1384" w:type="dxa"/>
                  <w:vAlign w:val="center"/>
                </w:tcPr>
                <w:p w:rsidR="00B217F6" w:rsidRPr="00B217F6" w:rsidRDefault="00B217F6" w:rsidP="00B217F6">
                  <w:pPr>
                    <w:pStyle w:val="Heading2"/>
                    <w:jc w:val="center"/>
                    <w:outlineLvl w:val="1"/>
                    <w:rPr>
                      <w:color w:val="auto"/>
                    </w:rPr>
                  </w:pPr>
                  <w:r w:rsidRPr="00B217F6">
                    <w:rPr>
                      <w:color w:val="auto"/>
                    </w:rPr>
                    <w:t>PERCENTAGE</w:t>
                  </w:r>
                </w:p>
              </w:tc>
              <w:tc>
                <w:tcPr>
                  <w:tcW w:w="918" w:type="dxa"/>
                  <w:vAlign w:val="center"/>
                </w:tcPr>
                <w:p w:rsidR="00B217F6" w:rsidRPr="00B217F6" w:rsidRDefault="00B217F6" w:rsidP="00B217F6">
                  <w:pPr>
                    <w:pStyle w:val="Heading2"/>
                    <w:jc w:val="center"/>
                    <w:outlineLvl w:val="1"/>
                    <w:rPr>
                      <w:color w:val="auto"/>
                    </w:rPr>
                  </w:pPr>
                  <w:r w:rsidRPr="00B217F6">
                    <w:rPr>
                      <w:color w:val="auto"/>
                    </w:rPr>
                    <w:t>year</w:t>
                  </w:r>
                </w:p>
              </w:tc>
            </w:tr>
            <w:tr w:rsidR="00B217F6" w:rsidTr="00B217F6">
              <w:trPr>
                <w:trHeight w:val="590"/>
                <w:jc w:val="center"/>
              </w:trPr>
              <w:tc>
                <w:tcPr>
                  <w:tcW w:w="2613" w:type="dxa"/>
                  <w:vAlign w:val="center"/>
                </w:tcPr>
                <w:p w:rsidR="00B217F6" w:rsidRPr="00B217F6" w:rsidRDefault="00B217F6" w:rsidP="00B217F6">
                  <w:pPr>
                    <w:pStyle w:val="ContactInfo"/>
                    <w:jc w:val="center"/>
                    <w:rPr>
                      <w:b/>
                      <w:color w:val="auto"/>
                      <w:sz w:val="20"/>
                      <w:szCs w:val="20"/>
                    </w:rPr>
                  </w:pPr>
                  <w:r w:rsidRPr="00B217F6">
                    <w:rPr>
                      <w:color w:val="auto"/>
                      <w:sz w:val="20"/>
                      <w:szCs w:val="20"/>
                    </w:rPr>
                    <w:t>B. Tech ( Electronics&amp; Communication Engineering)</w:t>
                  </w:r>
                </w:p>
              </w:tc>
              <w:tc>
                <w:tcPr>
                  <w:tcW w:w="3149" w:type="dxa"/>
                  <w:vAlign w:val="center"/>
                </w:tcPr>
                <w:p w:rsidR="00B217F6" w:rsidRPr="00B217F6" w:rsidRDefault="00B217F6" w:rsidP="00B217F6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217F6">
                    <w:rPr>
                      <w:color w:val="auto"/>
                      <w:sz w:val="20"/>
                      <w:szCs w:val="20"/>
                    </w:rPr>
                    <w:t>S. R. Engineering College,</w:t>
                  </w:r>
                </w:p>
                <w:p w:rsidR="00B217F6" w:rsidRPr="00B217F6" w:rsidRDefault="00B217F6" w:rsidP="00B217F6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217F6">
                    <w:rPr>
                      <w:color w:val="auto"/>
                      <w:sz w:val="20"/>
                      <w:szCs w:val="20"/>
                    </w:rPr>
                    <w:t>JNTU-Hyderabad</w:t>
                  </w:r>
                </w:p>
              </w:tc>
              <w:tc>
                <w:tcPr>
                  <w:tcW w:w="1384" w:type="dxa"/>
                  <w:vAlign w:val="center"/>
                </w:tcPr>
                <w:p w:rsidR="00B217F6" w:rsidRPr="00B217F6" w:rsidRDefault="00695469" w:rsidP="00B217F6">
                  <w:pPr>
                    <w:pStyle w:val="Heading2"/>
                    <w:jc w:val="center"/>
                    <w:outlineLvl w:val="1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60.6</w:t>
                  </w:r>
                  <w:r w:rsidR="00B35414">
                    <w:rPr>
                      <w:b w:val="0"/>
                      <w:color w:val="auto"/>
                    </w:rPr>
                    <w:t>(</w:t>
                  </w:r>
                  <w:r w:rsidR="00B35414" w:rsidRPr="00B35414">
                    <w:rPr>
                      <w:b w:val="0"/>
                      <w:caps w:val="0"/>
                      <w:color w:val="auto"/>
                    </w:rPr>
                    <w:t>till date</w:t>
                  </w:r>
                  <w:r w:rsidR="00B35414">
                    <w:rPr>
                      <w:b w:val="0"/>
                      <w:color w:val="auto"/>
                    </w:rPr>
                    <w:t>)</w:t>
                  </w:r>
                </w:p>
              </w:tc>
              <w:tc>
                <w:tcPr>
                  <w:tcW w:w="918" w:type="dxa"/>
                  <w:vAlign w:val="center"/>
                </w:tcPr>
                <w:p w:rsidR="00B217F6" w:rsidRPr="00B217F6" w:rsidRDefault="00B217F6" w:rsidP="00B217F6">
                  <w:pPr>
                    <w:pStyle w:val="Heading2"/>
                    <w:jc w:val="center"/>
                    <w:outlineLvl w:val="1"/>
                    <w:rPr>
                      <w:b w:val="0"/>
                      <w:color w:val="auto"/>
                    </w:rPr>
                  </w:pPr>
                  <w:r w:rsidRPr="00B217F6">
                    <w:rPr>
                      <w:b w:val="0"/>
                      <w:color w:val="auto"/>
                    </w:rPr>
                    <w:t>2015</w:t>
                  </w:r>
                </w:p>
              </w:tc>
            </w:tr>
            <w:tr w:rsidR="00B217F6" w:rsidTr="00B217F6">
              <w:trPr>
                <w:trHeight w:val="517"/>
                <w:jc w:val="center"/>
              </w:trPr>
              <w:tc>
                <w:tcPr>
                  <w:tcW w:w="2613" w:type="dxa"/>
                  <w:vAlign w:val="center"/>
                </w:tcPr>
                <w:p w:rsidR="00B217F6" w:rsidRPr="00B217F6" w:rsidRDefault="00B61A90" w:rsidP="00B217F6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3149" w:type="dxa"/>
                  <w:vAlign w:val="center"/>
                </w:tcPr>
                <w:p w:rsidR="00B217F6" w:rsidRDefault="00695469" w:rsidP="000179DA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 xml:space="preserve">Sri </w:t>
                  </w:r>
                  <w:proofErr w:type="spellStart"/>
                  <w:r>
                    <w:rPr>
                      <w:color w:val="auto"/>
                      <w:sz w:val="20"/>
                      <w:szCs w:val="20"/>
                    </w:rPr>
                    <w:t>Chaithanya</w:t>
                  </w:r>
                  <w:proofErr w:type="spellEnd"/>
                  <w:r>
                    <w:rPr>
                      <w:color w:val="auto"/>
                      <w:sz w:val="20"/>
                      <w:szCs w:val="20"/>
                    </w:rPr>
                    <w:t xml:space="preserve"> Junior C</w:t>
                  </w:r>
                  <w:r w:rsidR="0079625A">
                    <w:rPr>
                      <w:color w:val="auto"/>
                      <w:sz w:val="20"/>
                      <w:szCs w:val="20"/>
                    </w:rPr>
                    <w:t>ollege</w:t>
                  </w:r>
                  <w:r w:rsidR="000179DA">
                    <w:rPr>
                      <w:color w:val="auto"/>
                      <w:sz w:val="20"/>
                      <w:szCs w:val="20"/>
                    </w:rPr>
                    <w:t>,</w:t>
                  </w:r>
                </w:p>
                <w:p w:rsidR="000179DA" w:rsidRPr="00B217F6" w:rsidRDefault="00695469" w:rsidP="000179DA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>
                    <w:rPr>
                      <w:color w:val="auto"/>
                      <w:sz w:val="20"/>
                      <w:szCs w:val="20"/>
                    </w:rPr>
                    <w:t>BIE-</w:t>
                  </w:r>
                  <w:r w:rsidR="00EF55CA">
                    <w:rPr>
                      <w:color w:val="auto"/>
                      <w:sz w:val="20"/>
                      <w:szCs w:val="20"/>
                    </w:rPr>
                    <w:t>Hyderabad</w:t>
                  </w:r>
                </w:p>
              </w:tc>
              <w:tc>
                <w:tcPr>
                  <w:tcW w:w="1384" w:type="dxa"/>
                  <w:vAlign w:val="center"/>
                </w:tcPr>
                <w:p w:rsidR="00B217F6" w:rsidRPr="00B217F6" w:rsidRDefault="00695469" w:rsidP="00B217F6">
                  <w:pPr>
                    <w:pStyle w:val="Heading2"/>
                    <w:jc w:val="center"/>
                    <w:outlineLvl w:val="1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92.6</w:t>
                  </w:r>
                </w:p>
              </w:tc>
              <w:tc>
                <w:tcPr>
                  <w:tcW w:w="918" w:type="dxa"/>
                  <w:vAlign w:val="center"/>
                </w:tcPr>
                <w:p w:rsidR="00B217F6" w:rsidRPr="00B217F6" w:rsidRDefault="00EF55CA" w:rsidP="00B217F6">
                  <w:pPr>
                    <w:pStyle w:val="Heading2"/>
                    <w:jc w:val="center"/>
                    <w:outlineLvl w:val="1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2012</w:t>
                  </w:r>
                </w:p>
              </w:tc>
            </w:tr>
            <w:tr w:rsidR="00B217F6" w:rsidTr="00B217F6">
              <w:trPr>
                <w:trHeight w:val="274"/>
                <w:jc w:val="center"/>
              </w:trPr>
              <w:tc>
                <w:tcPr>
                  <w:tcW w:w="2613" w:type="dxa"/>
                  <w:vAlign w:val="center"/>
                </w:tcPr>
                <w:p w:rsidR="00B217F6" w:rsidRPr="00B217F6" w:rsidRDefault="00B217F6" w:rsidP="00B217F6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217F6">
                    <w:rPr>
                      <w:color w:val="auto"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3149" w:type="dxa"/>
                  <w:vAlign w:val="center"/>
                </w:tcPr>
                <w:p w:rsidR="0079625A" w:rsidRDefault="00695469" w:rsidP="00B217F6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auto"/>
                      <w:sz w:val="20"/>
                      <w:szCs w:val="20"/>
                    </w:rPr>
                    <w:t>Tejaswi</w:t>
                  </w:r>
                  <w:proofErr w:type="spellEnd"/>
                  <w:r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="0079625A">
                    <w:rPr>
                      <w:color w:val="auto"/>
                      <w:sz w:val="20"/>
                      <w:szCs w:val="20"/>
                    </w:rPr>
                    <w:t xml:space="preserve"> High School,</w:t>
                  </w:r>
                </w:p>
                <w:p w:rsidR="00B217F6" w:rsidRPr="00B217F6" w:rsidRDefault="00B217F6" w:rsidP="00B217F6">
                  <w:pPr>
                    <w:pStyle w:val="ContactInfo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217F6">
                    <w:rPr>
                      <w:color w:val="auto"/>
                      <w:sz w:val="20"/>
                      <w:szCs w:val="20"/>
                    </w:rPr>
                    <w:t>SSC,AP</w:t>
                  </w:r>
                </w:p>
              </w:tc>
              <w:tc>
                <w:tcPr>
                  <w:tcW w:w="1384" w:type="dxa"/>
                  <w:vAlign w:val="center"/>
                </w:tcPr>
                <w:p w:rsidR="00B217F6" w:rsidRPr="00B217F6" w:rsidRDefault="00695469" w:rsidP="00B217F6">
                  <w:pPr>
                    <w:pStyle w:val="Heading2"/>
                    <w:jc w:val="center"/>
                    <w:outlineLvl w:val="1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91</w:t>
                  </w:r>
                </w:p>
              </w:tc>
              <w:tc>
                <w:tcPr>
                  <w:tcW w:w="918" w:type="dxa"/>
                  <w:vAlign w:val="center"/>
                </w:tcPr>
                <w:p w:rsidR="00B217F6" w:rsidRPr="00B217F6" w:rsidRDefault="00B217F6" w:rsidP="00B217F6">
                  <w:pPr>
                    <w:pStyle w:val="Heading2"/>
                    <w:jc w:val="center"/>
                    <w:outlineLvl w:val="1"/>
                    <w:rPr>
                      <w:b w:val="0"/>
                      <w:color w:val="auto"/>
                    </w:rPr>
                  </w:pPr>
                  <w:r w:rsidRPr="00B217F6">
                    <w:rPr>
                      <w:b w:val="0"/>
                      <w:color w:val="auto"/>
                    </w:rPr>
                    <w:t>200</w:t>
                  </w:r>
                  <w:r w:rsidR="0049409B">
                    <w:rPr>
                      <w:b w:val="0"/>
                      <w:color w:val="auto"/>
                    </w:rPr>
                    <w:t>9</w:t>
                  </w:r>
                </w:p>
              </w:tc>
            </w:tr>
          </w:tbl>
          <w:p w:rsidR="0071402D" w:rsidRPr="003D73DE" w:rsidRDefault="0071402D" w:rsidP="002A656F">
            <w:pPr>
              <w:pStyle w:val="Heading2"/>
              <w:spacing w:line="240" w:lineRule="auto"/>
              <w:rPr>
                <w:color w:val="000000" w:themeColor="text1"/>
              </w:rPr>
            </w:pPr>
          </w:p>
        </w:tc>
      </w:tr>
      <w:tr w:rsidR="0071402D" w:rsidRPr="003D73DE" w:rsidTr="00695469">
        <w:trPr>
          <w:trHeight w:val="2548"/>
        </w:trPr>
        <w:tc>
          <w:tcPr>
            <w:tcW w:w="2031" w:type="dxa"/>
            <w:gridSpan w:val="2"/>
          </w:tcPr>
          <w:p w:rsidR="0071402D" w:rsidRPr="003D73DE" w:rsidRDefault="00A5533C" w:rsidP="00256692">
            <w:pPr>
              <w:pStyle w:val="Heading1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D73DE">
              <w:rPr>
                <w:color w:val="000000" w:themeColor="text1"/>
                <w:sz w:val="24"/>
                <w:szCs w:val="24"/>
              </w:rPr>
              <w:t>SKILL SET</w:t>
            </w:r>
          </w:p>
        </w:tc>
        <w:tc>
          <w:tcPr>
            <w:tcW w:w="40" w:type="dxa"/>
          </w:tcPr>
          <w:p w:rsidR="0071402D" w:rsidRPr="003D73DE" w:rsidRDefault="0071402D" w:rsidP="002A656F">
            <w:pPr>
              <w:rPr>
                <w:color w:val="000000" w:themeColor="text1"/>
              </w:rPr>
            </w:pPr>
          </w:p>
        </w:tc>
        <w:tc>
          <w:tcPr>
            <w:tcW w:w="8132" w:type="dxa"/>
            <w:gridSpan w:val="2"/>
          </w:tcPr>
          <w:p w:rsidR="001D6A94" w:rsidRDefault="001D6A94" w:rsidP="001D6A94">
            <w:pPr>
              <w:pStyle w:val="ContactInfo"/>
              <w:ind w:left="644"/>
              <w:jc w:val="left"/>
              <w:rPr>
                <w:color w:val="000000" w:themeColor="text1"/>
                <w:sz w:val="22"/>
                <w:szCs w:val="22"/>
              </w:rPr>
            </w:pPr>
          </w:p>
          <w:p w:rsidR="002A74C7" w:rsidRPr="00951442" w:rsidRDefault="002A74C7" w:rsidP="001D6A94">
            <w:pPr>
              <w:pStyle w:val="ContactInfo"/>
              <w:ind w:left="644"/>
              <w:jc w:val="left"/>
              <w:rPr>
                <w:b/>
                <w:color w:val="000000" w:themeColor="text1"/>
                <w:sz w:val="22"/>
                <w:szCs w:val="22"/>
              </w:rPr>
            </w:pPr>
          </w:p>
          <w:p w:rsidR="0071402D" w:rsidRPr="00951442" w:rsidRDefault="00A5533C" w:rsidP="002A656F">
            <w:pPr>
              <w:pStyle w:val="ContactInfo"/>
              <w:numPr>
                <w:ilvl w:val="0"/>
                <w:numId w:val="9"/>
              </w:numPr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951442">
              <w:rPr>
                <w:b/>
                <w:color w:val="000000" w:themeColor="text1"/>
                <w:sz w:val="22"/>
                <w:szCs w:val="22"/>
              </w:rPr>
              <w:t xml:space="preserve">Programming </w:t>
            </w:r>
            <w:r w:rsidR="002A656F" w:rsidRPr="00951442">
              <w:rPr>
                <w:b/>
                <w:color w:val="000000" w:themeColor="text1"/>
                <w:sz w:val="22"/>
                <w:szCs w:val="22"/>
              </w:rPr>
              <w:t>Languages:</w:t>
            </w:r>
            <w:r w:rsidR="009C270E" w:rsidRPr="00951442">
              <w:rPr>
                <w:b/>
                <w:color w:val="000000" w:themeColor="text1"/>
                <w:sz w:val="22"/>
                <w:szCs w:val="22"/>
              </w:rPr>
              <w:t xml:space="preserve">           </w:t>
            </w:r>
            <w:r w:rsidR="00D4472C" w:rsidRPr="00951442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r w:rsidR="004A2CE3" w:rsidRPr="00951442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D4472C" w:rsidRPr="00951442">
              <w:rPr>
                <w:color w:val="000000" w:themeColor="text1"/>
                <w:sz w:val="24"/>
                <w:szCs w:val="24"/>
              </w:rPr>
              <w:t>Basic Programming in</w:t>
            </w:r>
            <w:r w:rsidR="00D4472C" w:rsidRPr="00951442">
              <w:rPr>
                <w:color w:val="000000" w:themeColor="text1"/>
                <w:sz w:val="22"/>
                <w:szCs w:val="22"/>
              </w:rPr>
              <w:t xml:space="preserve"> </w:t>
            </w:r>
            <w:r w:rsidR="00DD6866" w:rsidRPr="00951442">
              <w:rPr>
                <w:color w:val="000000" w:themeColor="text1"/>
                <w:sz w:val="22"/>
                <w:szCs w:val="22"/>
              </w:rPr>
              <w:t>‘C</w:t>
            </w:r>
            <w:r w:rsidR="00695469">
              <w:rPr>
                <w:color w:val="000000" w:themeColor="text1"/>
                <w:sz w:val="22"/>
                <w:szCs w:val="22"/>
              </w:rPr>
              <w:t>’,</w:t>
            </w:r>
            <w:r w:rsidR="00616DA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95469">
              <w:rPr>
                <w:color w:val="000000" w:themeColor="text1"/>
                <w:sz w:val="22"/>
                <w:szCs w:val="22"/>
              </w:rPr>
              <w:t>Matlab</w:t>
            </w:r>
            <w:proofErr w:type="spellEnd"/>
            <w:r w:rsidR="00DD6866" w:rsidRPr="00951442">
              <w:rPr>
                <w:color w:val="000000" w:themeColor="text1"/>
                <w:sz w:val="22"/>
                <w:szCs w:val="22"/>
              </w:rPr>
              <w:t>.</w:t>
            </w:r>
          </w:p>
          <w:p w:rsidR="00A5533C" w:rsidRPr="00951442" w:rsidRDefault="00DD6866" w:rsidP="00582FD9">
            <w:pPr>
              <w:pStyle w:val="ContactInfo"/>
              <w:numPr>
                <w:ilvl w:val="0"/>
                <w:numId w:val="9"/>
              </w:numPr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951442">
              <w:rPr>
                <w:b/>
                <w:color w:val="000000" w:themeColor="text1"/>
                <w:sz w:val="22"/>
                <w:szCs w:val="22"/>
              </w:rPr>
              <w:t>Operating System</w:t>
            </w:r>
            <w:r w:rsidR="007C575E" w:rsidRPr="00951442">
              <w:rPr>
                <w:b/>
                <w:color w:val="000000" w:themeColor="text1"/>
                <w:sz w:val="22"/>
                <w:szCs w:val="22"/>
              </w:rPr>
              <w:t xml:space="preserve">:                      </w:t>
            </w:r>
            <w:r w:rsidRPr="00951442">
              <w:rPr>
                <w:b/>
                <w:color w:val="000000" w:themeColor="text1"/>
                <w:sz w:val="22"/>
                <w:szCs w:val="22"/>
              </w:rPr>
              <w:t xml:space="preserve">    </w:t>
            </w:r>
            <w:r w:rsidRPr="00951442">
              <w:rPr>
                <w:color w:val="000000" w:themeColor="text1"/>
                <w:sz w:val="22"/>
                <w:szCs w:val="22"/>
              </w:rPr>
              <w:t xml:space="preserve">Win95/98/2000/XP/7 and latest </w:t>
            </w:r>
            <w:r w:rsidR="00951442" w:rsidRPr="00951442">
              <w:rPr>
                <w:color w:val="000000" w:themeColor="text1"/>
                <w:sz w:val="22"/>
                <w:szCs w:val="22"/>
              </w:rPr>
              <w:t>versions</w:t>
            </w:r>
            <w:r w:rsidR="00951442" w:rsidRPr="00951442">
              <w:rPr>
                <w:b/>
                <w:color w:val="000000" w:themeColor="text1"/>
                <w:sz w:val="22"/>
                <w:szCs w:val="22"/>
              </w:rPr>
              <w:t>.</w:t>
            </w:r>
            <w:r w:rsidRPr="00951442">
              <w:rPr>
                <w:b/>
                <w:color w:val="000000" w:themeColor="text1"/>
                <w:sz w:val="22"/>
                <w:szCs w:val="22"/>
              </w:rPr>
              <w:t xml:space="preserve">                 </w:t>
            </w:r>
          </w:p>
          <w:p w:rsidR="00D36046" w:rsidRPr="00951442" w:rsidRDefault="00D36046" w:rsidP="00194032">
            <w:pPr>
              <w:pStyle w:val="ContactInfo"/>
              <w:numPr>
                <w:ilvl w:val="0"/>
                <w:numId w:val="9"/>
              </w:numPr>
              <w:jc w:val="left"/>
              <w:rPr>
                <w:rStyle w:val="Emphasis"/>
                <w:b/>
                <w:color w:val="000000" w:themeColor="text1"/>
                <w:sz w:val="20"/>
                <w:szCs w:val="20"/>
              </w:rPr>
            </w:pPr>
            <w:r w:rsidRPr="00951442">
              <w:rPr>
                <w:rStyle w:val="Emphasis"/>
                <w:b/>
                <w:color w:val="000000" w:themeColor="text1"/>
                <w:sz w:val="22"/>
                <w:szCs w:val="22"/>
              </w:rPr>
              <w:t xml:space="preserve">Office Management Tools:          </w:t>
            </w:r>
            <w:r w:rsidR="004A2CE3" w:rsidRPr="00951442">
              <w:rPr>
                <w:rStyle w:val="Emphasis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D4472C" w:rsidRPr="00951442">
              <w:rPr>
                <w:rStyle w:val="Emphasis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51442">
              <w:rPr>
                <w:rStyle w:val="Emphasis"/>
                <w:color w:val="000000" w:themeColor="text1"/>
                <w:sz w:val="22"/>
                <w:szCs w:val="22"/>
              </w:rPr>
              <w:t xml:space="preserve">Microsoft </w:t>
            </w:r>
            <w:r w:rsidR="005616B3" w:rsidRPr="00951442">
              <w:rPr>
                <w:rStyle w:val="Emphasis"/>
                <w:color w:val="000000" w:themeColor="text1"/>
                <w:sz w:val="22"/>
                <w:szCs w:val="22"/>
              </w:rPr>
              <w:t>Office</w:t>
            </w:r>
            <w:r w:rsidRPr="00951442">
              <w:rPr>
                <w:rStyle w:val="Emphasis"/>
                <w:color w:val="000000" w:themeColor="text1"/>
                <w:sz w:val="20"/>
                <w:szCs w:val="20"/>
              </w:rPr>
              <w:t>.</w:t>
            </w:r>
          </w:p>
          <w:p w:rsidR="007C575E" w:rsidRPr="00951442" w:rsidRDefault="007C575E" w:rsidP="007C575E">
            <w:pPr>
              <w:pStyle w:val="ContactInfo"/>
              <w:jc w:val="left"/>
              <w:rPr>
                <w:rStyle w:val="Emphasis"/>
                <w:b/>
                <w:color w:val="000000" w:themeColor="text1"/>
                <w:sz w:val="20"/>
                <w:szCs w:val="20"/>
              </w:rPr>
            </w:pPr>
          </w:p>
          <w:p w:rsidR="007C575E" w:rsidRPr="003D73DE" w:rsidRDefault="007C575E" w:rsidP="007C575E">
            <w:pPr>
              <w:pStyle w:val="ContactInfo"/>
              <w:jc w:val="left"/>
              <w:rPr>
                <w:rStyle w:val="Emphasis"/>
                <w:b/>
                <w:color w:val="000000" w:themeColor="text1"/>
                <w:sz w:val="20"/>
                <w:szCs w:val="20"/>
              </w:rPr>
            </w:pPr>
          </w:p>
        </w:tc>
      </w:tr>
      <w:tr w:rsidR="0071402D" w:rsidRPr="003D73DE" w:rsidTr="00616DAB">
        <w:trPr>
          <w:trHeight w:val="31"/>
        </w:trPr>
        <w:tc>
          <w:tcPr>
            <w:tcW w:w="2031" w:type="dxa"/>
            <w:gridSpan w:val="2"/>
          </w:tcPr>
          <w:p w:rsidR="00B87A01" w:rsidRPr="003D73DE" w:rsidRDefault="00962D73" w:rsidP="00A27F2B">
            <w:pPr>
              <w:pStyle w:val="Heading1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D73DE">
              <w:rPr>
                <w:color w:val="000000" w:themeColor="text1"/>
                <w:sz w:val="24"/>
                <w:szCs w:val="24"/>
              </w:rPr>
              <w:t xml:space="preserve">PROJECTS And </w:t>
            </w:r>
            <w:r w:rsidR="00B46B4E" w:rsidRPr="003D73DE">
              <w:rPr>
                <w:color w:val="000000" w:themeColor="text1"/>
                <w:sz w:val="24"/>
                <w:szCs w:val="24"/>
              </w:rPr>
              <w:t>CERTIFICATION</w:t>
            </w:r>
          </w:p>
          <w:p w:rsidR="00B87A01" w:rsidRPr="003D73DE" w:rsidRDefault="00B87A01" w:rsidP="00A27F2B">
            <w:pPr>
              <w:spacing w:line="240" w:lineRule="auto"/>
              <w:rPr>
                <w:color w:val="000000" w:themeColor="text1"/>
              </w:rPr>
            </w:pPr>
          </w:p>
          <w:p w:rsidR="00B87A01" w:rsidRPr="003D73DE" w:rsidRDefault="00695469" w:rsidP="00A27F2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0" w:type="dxa"/>
          </w:tcPr>
          <w:p w:rsidR="0071402D" w:rsidRPr="003D73DE" w:rsidRDefault="0071402D" w:rsidP="002A656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132" w:type="dxa"/>
            <w:gridSpan w:val="2"/>
          </w:tcPr>
          <w:p w:rsidR="0021607B" w:rsidRPr="00D042AF" w:rsidRDefault="00227A8F" w:rsidP="0069546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ind w:left="720"/>
              <w:rPr>
                <w:rFonts w:asciiTheme="majorHAnsi" w:eastAsia="SymbolMT" w:hAnsiTheme="majorHAnsi" w:cstheme="majorHAnsi"/>
                <w:color w:val="auto"/>
                <w:kern w:val="0"/>
                <w:sz w:val="22"/>
                <w:szCs w:val="22"/>
                <w:lang w:val="en-IN"/>
              </w:rPr>
            </w:pPr>
            <w:r>
              <w:rPr>
                <w:rFonts w:asciiTheme="majorHAnsi" w:eastAsia="SymbolMT" w:hAnsiTheme="majorHAnsi" w:cstheme="majorHAnsi"/>
                <w:b/>
                <w:color w:val="auto"/>
                <w:kern w:val="0"/>
                <w:sz w:val="22"/>
                <w:szCs w:val="22"/>
                <w:lang w:val="en-IN"/>
              </w:rPr>
              <w:t>Major</w:t>
            </w:r>
            <w:r w:rsidR="0021607B" w:rsidRPr="00D042AF">
              <w:rPr>
                <w:rFonts w:asciiTheme="majorHAnsi" w:eastAsia="SymbolMT" w:hAnsiTheme="majorHAnsi" w:cstheme="majorHAnsi"/>
                <w:b/>
                <w:color w:val="auto"/>
                <w:kern w:val="0"/>
                <w:sz w:val="22"/>
                <w:szCs w:val="22"/>
                <w:lang w:val="en-IN"/>
              </w:rPr>
              <w:t xml:space="preserve"> Project:</w:t>
            </w:r>
            <w:r w:rsidR="0021607B" w:rsidRPr="00D042AF">
              <w:rPr>
                <w:rFonts w:asciiTheme="majorHAnsi" w:eastAsia="SymbolMT" w:hAnsiTheme="majorHAnsi" w:cstheme="majorHAns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="00695469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IMPLEMENTATION OF KEYCARD LOCKSYSTEM USING MAGNETIC          CARD READER</w:t>
            </w:r>
            <w:r w:rsidR="00D042AF" w:rsidRPr="00D042AF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.</w:t>
            </w:r>
          </w:p>
          <w:p w:rsidR="0021607B" w:rsidRPr="0021607B" w:rsidRDefault="0021607B" w:rsidP="006954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             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Pr="0021607B"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>Role:</w:t>
            </w:r>
            <w:r w:rsidR="00695469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Team member</w:t>
            </w:r>
          </w:p>
          <w:p w:rsidR="0021607B" w:rsidRPr="0021607B" w:rsidRDefault="0021607B" w:rsidP="006954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             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Pr="0021607B"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>Team Size: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="00D042AF"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>4</w:t>
            </w:r>
          </w:p>
          <w:p w:rsidR="00227A8F" w:rsidRDefault="00695469" w:rsidP="006954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 xml:space="preserve">               </w:t>
            </w:r>
            <w:r w:rsidR="0021607B" w:rsidRPr="0021607B"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>Description:</w:t>
            </w:r>
            <w:r w:rsidR="0021607B"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="00D042AF" w:rsidRPr="00951442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 xml:space="preserve">This project mainly deals </w:t>
            </w:r>
            <w:r w:rsidR="00EF55CA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with t</w:t>
            </w:r>
            <w:r w:rsidR="002B0288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he concepts of</w:t>
            </w:r>
            <w:r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 xml:space="preserve"> locking systems</w:t>
            </w:r>
            <w:r w:rsidR="007678C9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.</w:t>
            </w:r>
          </w:p>
          <w:p w:rsidR="00D042AF" w:rsidRPr="001974D0" w:rsidRDefault="001974D0" w:rsidP="001974D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  <w:t xml:space="preserve">  </w:t>
            </w:r>
            <w:r w:rsidR="002A4711" w:rsidRPr="001974D0"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  <w:t xml:space="preserve">Certification: </w:t>
            </w:r>
            <w:r w:rsidR="008376DD" w:rsidRPr="001974D0">
              <w:rPr>
                <w:rFonts w:ascii="Calibri" w:hAnsi="Calibri" w:cs="Calibri"/>
                <w:b/>
                <w:color w:val="808080" w:themeColor="background1" w:themeShade="80"/>
                <w:kern w:val="0"/>
                <w:sz w:val="22"/>
                <w:szCs w:val="22"/>
                <w:lang w:val="en-IN"/>
              </w:rPr>
              <w:t>MTS</w:t>
            </w:r>
          </w:p>
          <w:p w:rsidR="002A4711" w:rsidRDefault="002A4711" w:rsidP="002A4711">
            <w:pPr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</w:pPr>
          </w:p>
          <w:p w:rsidR="002A4711" w:rsidRDefault="002A4711" w:rsidP="002A4711">
            <w:pPr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</w:pPr>
          </w:p>
          <w:p w:rsidR="002A4711" w:rsidRPr="002A4711" w:rsidRDefault="002A4711" w:rsidP="002A4711">
            <w:pPr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</w:pPr>
          </w:p>
          <w:p w:rsidR="002A4711" w:rsidRPr="00D042AF" w:rsidRDefault="00227A8F" w:rsidP="002A471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ind w:left="720"/>
              <w:rPr>
                <w:rFonts w:asciiTheme="majorHAnsi" w:eastAsia="SymbolMT" w:hAnsiTheme="majorHAnsi" w:cstheme="majorHAnsi"/>
                <w:color w:val="auto"/>
                <w:kern w:val="0"/>
                <w:sz w:val="22"/>
                <w:szCs w:val="22"/>
                <w:lang w:val="en-IN"/>
              </w:rPr>
            </w:pPr>
            <w:r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lastRenderedPageBreak/>
              <w:t xml:space="preserve"> </w:t>
            </w:r>
            <w:r w:rsidR="002A4711">
              <w:rPr>
                <w:rFonts w:asciiTheme="majorHAnsi" w:eastAsia="SymbolMT" w:hAnsiTheme="majorHAnsi" w:cstheme="majorHAnsi"/>
                <w:b/>
                <w:color w:val="auto"/>
                <w:kern w:val="0"/>
                <w:sz w:val="22"/>
                <w:szCs w:val="22"/>
                <w:lang w:val="en-IN"/>
              </w:rPr>
              <w:t>Minor</w:t>
            </w:r>
            <w:r w:rsidR="002A4711" w:rsidRPr="00D042AF">
              <w:rPr>
                <w:rFonts w:asciiTheme="majorHAnsi" w:eastAsia="SymbolMT" w:hAnsiTheme="majorHAnsi" w:cstheme="majorHAnsi"/>
                <w:b/>
                <w:color w:val="auto"/>
                <w:kern w:val="0"/>
                <w:sz w:val="22"/>
                <w:szCs w:val="22"/>
                <w:lang w:val="en-IN"/>
              </w:rPr>
              <w:t xml:space="preserve"> Project:</w:t>
            </w:r>
            <w:r w:rsidR="002A4711" w:rsidRPr="00D042AF">
              <w:rPr>
                <w:rFonts w:asciiTheme="majorHAnsi" w:eastAsia="SymbolMT" w:hAnsiTheme="majorHAnsi" w:cstheme="majorHAns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="002A4711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WIRELESS MOTOR CONTROL SYSTEM USING GSM.</w:t>
            </w:r>
          </w:p>
          <w:p w:rsidR="002A4711" w:rsidRPr="0021607B" w:rsidRDefault="002A4711" w:rsidP="002A471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             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Pr="0021607B"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>Role: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Team Leader</w:t>
            </w:r>
          </w:p>
          <w:p w:rsidR="002A4711" w:rsidRPr="0021607B" w:rsidRDefault="002A4711" w:rsidP="002A471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             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Pr="0021607B"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>Team Size:</w:t>
            </w:r>
            <w:r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3</w:t>
            </w:r>
          </w:p>
          <w:p w:rsidR="002A4711" w:rsidRDefault="002A4711" w:rsidP="002A471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</w:pPr>
            <w:r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             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Pr="0021607B">
              <w:rPr>
                <w:rFonts w:ascii="Calibri" w:eastAsia="SymbolMT" w:hAnsi="Calibri" w:cs="Calibri"/>
                <w:b/>
                <w:color w:val="auto"/>
                <w:kern w:val="0"/>
                <w:sz w:val="22"/>
                <w:szCs w:val="22"/>
                <w:lang w:val="en-IN"/>
              </w:rPr>
              <w:t>Description:</w:t>
            </w:r>
            <w:r w:rsidRPr="0021607B">
              <w:rPr>
                <w:rFonts w:ascii="Calibri" w:eastAsia="SymbolMT" w:hAnsi="Calibri" w:cs="Calibri"/>
                <w:color w:val="auto"/>
                <w:kern w:val="0"/>
                <w:sz w:val="22"/>
                <w:szCs w:val="22"/>
                <w:lang w:val="en-IN"/>
              </w:rPr>
              <w:t xml:space="preserve"> </w:t>
            </w:r>
            <w:r w:rsidRPr="00951442"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 xml:space="preserve">This project mainly deals </w:t>
            </w:r>
            <w:r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with the concepts of controlling of motor</w:t>
            </w:r>
          </w:p>
          <w:p w:rsidR="002A4711" w:rsidRDefault="002A4711" w:rsidP="002A471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</w:pPr>
            <w:r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 xml:space="preserve">                </w:t>
            </w:r>
            <w:proofErr w:type="gramStart"/>
            <w:r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>Using  GSM</w:t>
            </w:r>
            <w:proofErr w:type="gramEnd"/>
            <w:r>
              <w:rPr>
                <w:rFonts w:asciiTheme="majorHAnsi" w:hAnsiTheme="majorHAnsi" w:cstheme="majorHAnsi"/>
                <w:b/>
                <w:kern w:val="0"/>
                <w:sz w:val="22"/>
                <w:szCs w:val="22"/>
                <w:lang w:val="en-IN"/>
              </w:rPr>
              <w:t xml:space="preserve">.  </w:t>
            </w:r>
          </w:p>
          <w:p w:rsidR="00227A8F" w:rsidRPr="008376DD" w:rsidRDefault="008376DD" w:rsidP="008376D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hAnsiTheme="majorHAnsi" w:cstheme="majorHAnsi"/>
                <w:b/>
                <w:color w:val="000000" w:themeColor="text1"/>
                <w:kern w:val="0"/>
                <w:sz w:val="22"/>
                <w:szCs w:val="22"/>
                <w:lang w:val="en-IN"/>
              </w:rPr>
            </w:pPr>
            <w:r w:rsidRPr="008376DD"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  <w:t>Certification:</w:t>
            </w:r>
            <w:r>
              <w:rPr>
                <w:rFonts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Calibri" w:hAnsi="Calibri" w:cs="Calibri"/>
                <w:b/>
                <w:color w:val="808080" w:themeColor="background1" w:themeShade="80"/>
                <w:kern w:val="0"/>
                <w:sz w:val="22"/>
                <w:szCs w:val="22"/>
                <w:lang w:val="en-IN"/>
              </w:rPr>
              <w:t>ECIL</w:t>
            </w:r>
          </w:p>
          <w:p w:rsidR="00F22BC9" w:rsidRPr="00D042AF" w:rsidRDefault="00F22BC9" w:rsidP="006954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eastAsia="SymbolMT" w:hAnsiTheme="majorHAnsi" w:cstheme="majorHAnsi"/>
                <w:color w:val="auto"/>
                <w:kern w:val="0"/>
                <w:sz w:val="22"/>
                <w:szCs w:val="22"/>
                <w:lang w:val="en-IN"/>
              </w:rPr>
            </w:pPr>
          </w:p>
        </w:tc>
      </w:tr>
      <w:tr w:rsidR="0021607B" w:rsidRPr="003D73DE" w:rsidTr="00695469">
        <w:trPr>
          <w:trHeight w:val="503"/>
        </w:trPr>
        <w:tc>
          <w:tcPr>
            <w:tcW w:w="2031" w:type="dxa"/>
            <w:gridSpan w:val="2"/>
          </w:tcPr>
          <w:p w:rsidR="0021607B" w:rsidRPr="003D73DE" w:rsidRDefault="0021607B" w:rsidP="00616DAB">
            <w:pPr>
              <w:pStyle w:val="Heading1"/>
              <w:spacing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D73DE">
              <w:rPr>
                <w:color w:val="000000" w:themeColor="text1"/>
                <w:sz w:val="24"/>
                <w:szCs w:val="24"/>
              </w:rPr>
              <w:lastRenderedPageBreak/>
              <w:t xml:space="preserve">CO-CURRICULAR      </w:t>
            </w:r>
            <w:r>
              <w:rPr>
                <w:color w:val="000000" w:themeColor="text1"/>
                <w:sz w:val="24"/>
                <w:szCs w:val="24"/>
              </w:rPr>
              <w:t xml:space="preserve">       </w:t>
            </w:r>
            <w:r w:rsidRPr="003D73DE">
              <w:rPr>
                <w:color w:val="000000" w:themeColor="text1"/>
                <w:sz w:val="24"/>
                <w:szCs w:val="24"/>
              </w:rPr>
              <w:t>ACTIVITIES</w:t>
            </w:r>
          </w:p>
          <w:p w:rsidR="0021607B" w:rsidRPr="003D73DE" w:rsidRDefault="0021607B" w:rsidP="0021607B">
            <w:pPr>
              <w:ind w:firstLine="720"/>
              <w:rPr>
                <w:color w:val="000000" w:themeColor="text1"/>
              </w:rPr>
            </w:pPr>
          </w:p>
        </w:tc>
        <w:tc>
          <w:tcPr>
            <w:tcW w:w="40" w:type="dxa"/>
          </w:tcPr>
          <w:p w:rsidR="0021607B" w:rsidRPr="003D73DE" w:rsidRDefault="0021607B" w:rsidP="0021607B">
            <w:pPr>
              <w:pStyle w:val="Heading1"/>
              <w:tabs>
                <w:tab w:val="right" w:pos="165"/>
              </w:tabs>
              <w:jc w:val="left"/>
              <w:rPr>
                <w:color w:val="000000" w:themeColor="text1"/>
              </w:rPr>
            </w:pPr>
            <w:r w:rsidRPr="003D73DE">
              <w:rPr>
                <w:color w:val="000000" w:themeColor="text1"/>
              </w:rPr>
              <w:tab/>
            </w:r>
          </w:p>
          <w:p w:rsidR="0021607B" w:rsidRPr="003D73DE" w:rsidRDefault="0021607B" w:rsidP="0021607B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8132" w:type="dxa"/>
            <w:gridSpan w:val="2"/>
          </w:tcPr>
          <w:p w:rsidR="0021607B" w:rsidRPr="003D73DE" w:rsidRDefault="0021607B" w:rsidP="0021607B">
            <w:pPr>
              <w:pStyle w:val="Heading2"/>
              <w:spacing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</w:p>
          <w:bookmarkStart w:id="0" w:name="_GoBack" w:displacedByCustomXml="next"/>
          <w:sdt>
            <w:sdtPr>
              <w:rPr>
                <w:bCs/>
                <w:caps/>
                <w:color w:val="000000" w:themeColor="text1"/>
              </w:rPr>
              <w:id w:val="-691765356"/>
            </w:sdtPr>
            <w:sdtEndPr>
              <w:rPr>
                <w:bCs w:val="0"/>
                <w:caps w:val="0"/>
                <w:color w:val="595959" w:themeColor="text1" w:themeTint="A6"/>
              </w:rPr>
            </w:sdtEndPr>
            <w:sdtContent>
              <w:p w:rsidR="00626327" w:rsidRPr="00626327" w:rsidRDefault="00626327" w:rsidP="00626327">
                <w:pPr>
                  <w:pStyle w:val="ListParagraph"/>
                  <w:numPr>
                    <w:ilvl w:val="0"/>
                    <w:numId w:val="29"/>
                  </w:numPr>
                  <w:rPr>
                    <w:b/>
                    <w:sz w:val="22"/>
                    <w:szCs w:val="22"/>
                  </w:rPr>
                </w:pPr>
                <w:r w:rsidRPr="00626327">
                  <w:rPr>
                    <w:b/>
                    <w:sz w:val="22"/>
                    <w:szCs w:val="22"/>
                  </w:rPr>
                  <w:t xml:space="preserve">Coordinator </w:t>
                </w:r>
                <w:proofErr w:type="gramStart"/>
                <w:r w:rsidRPr="00626327">
                  <w:rPr>
                    <w:b/>
                    <w:sz w:val="22"/>
                    <w:szCs w:val="22"/>
                  </w:rPr>
                  <w:t>of  the</w:t>
                </w:r>
                <w:proofErr w:type="gramEnd"/>
                <w:r w:rsidRPr="00626327">
                  <w:rPr>
                    <w:b/>
                    <w:sz w:val="22"/>
                    <w:szCs w:val="22"/>
                  </w:rPr>
                  <w:t xml:space="preserve"> event Innovative Product Expo,</w:t>
                </w:r>
                <w:r>
                  <w:rPr>
                    <w:b/>
                    <w:sz w:val="22"/>
                    <w:szCs w:val="22"/>
                  </w:rPr>
                  <w:t xml:space="preserve"> </w:t>
                </w:r>
                <w:r w:rsidRPr="00626327">
                  <w:rPr>
                    <w:b/>
                    <w:sz w:val="22"/>
                    <w:szCs w:val="22"/>
                  </w:rPr>
                  <w:t>AAVISHKAR’14  held at SR Engineering College.</w:t>
                </w:r>
              </w:p>
              <w:p w:rsidR="00626327" w:rsidRPr="00626327" w:rsidRDefault="00626327" w:rsidP="00626327">
                <w:pPr>
                  <w:pStyle w:val="ListParagraph"/>
                  <w:numPr>
                    <w:ilvl w:val="0"/>
                    <w:numId w:val="29"/>
                  </w:numPr>
                  <w:rPr>
                    <w:b/>
                    <w:sz w:val="22"/>
                    <w:szCs w:val="22"/>
                  </w:rPr>
                </w:pPr>
                <w:r w:rsidRPr="00626327">
                  <w:rPr>
                    <w:b/>
                    <w:sz w:val="22"/>
                    <w:szCs w:val="22"/>
                  </w:rPr>
                  <w:t xml:space="preserve">Coordinator of ROBOTRIKS workshop </w:t>
                </w:r>
                <w:proofErr w:type="gramStart"/>
                <w:r w:rsidRPr="00626327">
                  <w:rPr>
                    <w:b/>
                    <w:sz w:val="22"/>
                    <w:szCs w:val="22"/>
                  </w:rPr>
                  <w:t>2014  held</w:t>
                </w:r>
                <w:proofErr w:type="gramEnd"/>
                <w:r w:rsidRPr="00626327">
                  <w:rPr>
                    <w:b/>
                    <w:sz w:val="22"/>
                    <w:szCs w:val="22"/>
                  </w:rPr>
                  <w:t xml:space="preserve"> at SR Engineering college.</w:t>
                </w:r>
              </w:p>
              <w:p w:rsidR="00626327" w:rsidRPr="00626327" w:rsidRDefault="00626327" w:rsidP="00626327">
                <w:pPr>
                  <w:pStyle w:val="ListParagraph"/>
                  <w:numPr>
                    <w:ilvl w:val="0"/>
                    <w:numId w:val="29"/>
                  </w:numPr>
                  <w:rPr>
                    <w:b/>
                    <w:sz w:val="22"/>
                    <w:szCs w:val="22"/>
                  </w:rPr>
                </w:pPr>
                <w:r w:rsidRPr="00626327">
                  <w:rPr>
                    <w:b/>
                    <w:sz w:val="22"/>
                    <w:szCs w:val="22"/>
                  </w:rPr>
                  <w:t xml:space="preserve">IEEE </w:t>
                </w:r>
                <w:proofErr w:type="gramStart"/>
                <w:r w:rsidRPr="00626327">
                  <w:rPr>
                    <w:b/>
                    <w:sz w:val="22"/>
                    <w:szCs w:val="22"/>
                  </w:rPr>
                  <w:t>member(</w:t>
                </w:r>
                <w:proofErr w:type="gramEnd"/>
                <w:r w:rsidRPr="00626327">
                  <w:rPr>
                    <w:b/>
                    <w:sz w:val="22"/>
                    <w:szCs w:val="22"/>
                  </w:rPr>
                  <w:t>92560309) of Hyderabad section.</w:t>
                </w:r>
              </w:p>
              <w:p w:rsidR="00626327" w:rsidRPr="00626327" w:rsidRDefault="00626327" w:rsidP="00626327">
                <w:pPr>
                  <w:pStyle w:val="ListParagraph"/>
                  <w:numPr>
                    <w:ilvl w:val="0"/>
                    <w:numId w:val="29"/>
                  </w:numPr>
                  <w:rPr>
                    <w:b/>
                    <w:sz w:val="22"/>
                    <w:szCs w:val="22"/>
                  </w:rPr>
                </w:pPr>
                <w:r w:rsidRPr="00626327">
                  <w:rPr>
                    <w:b/>
                    <w:sz w:val="22"/>
                    <w:szCs w:val="22"/>
                  </w:rPr>
                  <w:t xml:space="preserve">Actively organized RSPAC( Regional Students Professional Awareness </w:t>
                </w:r>
              </w:p>
              <w:p w:rsidR="00626327" w:rsidRPr="00626327" w:rsidRDefault="00626327" w:rsidP="00626327">
                <w:pPr>
                  <w:pStyle w:val="ListParagraph"/>
                  <w:rPr>
                    <w:b/>
                    <w:sz w:val="22"/>
                    <w:szCs w:val="22"/>
                  </w:rPr>
                </w:pPr>
                <w:r w:rsidRPr="00626327">
                  <w:rPr>
                    <w:b/>
                    <w:sz w:val="22"/>
                    <w:szCs w:val="22"/>
                  </w:rPr>
                  <w:t>Congress) 2013 and 2014</w:t>
                </w:r>
                <w:r>
                  <w:rPr>
                    <w:b/>
                    <w:sz w:val="22"/>
                    <w:szCs w:val="22"/>
                  </w:rPr>
                  <w:t xml:space="preserve"> held at SR Engineering college</w:t>
                </w:r>
                <w:r w:rsidRPr="00626327">
                  <w:rPr>
                    <w:b/>
                    <w:sz w:val="22"/>
                    <w:szCs w:val="22"/>
                  </w:rPr>
                  <w:t>.</w:t>
                </w:r>
              </w:p>
              <w:p w:rsidR="00626327" w:rsidRDefault="00626327" w:rsidP="00626327">
                <w:pPr>
                  <w:pStyle w:val="ListParagraph"/>
                  <w:numPr>
                    <w:ilvl w:val="0"/>
                    <w:numId w:val="29"/>
                  </w:numPr>
                  <w:rPr>
                    <w:b/>
                    <w:sz w:val="22"/>
                    <w:szCs w:val="22"/>
                  </w:rPr>
                </w:pPr>
                <w:r w:rsidRPr="00626327">
                  <w:rPr>
                    <w:b/>
                    <w:sz w:val="22"/>
                    <w:szCs w:val="22"/>
                  </w:rPr>
                  <w:t xml:space="preserve">Actively participated in </w:t>
                </w:r>
                <w:proofErr w:type="gramStart"/>
                <w:r w:rsidRPr="00626327">
                  <w:rPr>
                    <w:b/>
                    <w:sz w:val="22"/>
                    <w:szCs w:val="22"/>
                  </w:rPr>
                  <w:t>NNSC(</w:t>
                </w:r>
                <w:proofErr w:type="gramEnd"/>
                <w:r w:rsidRPr="00626327">
                  <w:rPr>
                    <w:b/>
                    <w:sz w:val="22"/>
                    <w:szCs w:val="22"/>
                  </w:rPr>
                  <w:t>National Network Security Championship) 2013 held at SR Engineering college.</w:t>
                </w:r>
              </w:p>
              <w:p w:rsidR="00626327" w:rsidRPr="00626327" w:rsidRDefault="00626327" w:rsidP="00626327">
                <w:pPr>
                  <w:pStyle w:val="ListParagraph"/>
                  <w:numPr>
                    <w:ilvl w:val="0"/>
                    <w:numId w:val="29"/>
                  </w:numPr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</w:pPr>
                <w:r w:rsidRPr="00626327">
                  <w:rPr>
                    <w:rFonts w:asciiTheme="majorHAnsi" w:hAnsiTheme="majorHAnsi" w:cstheme="majorHAnsi"/>
                    <w:b/>
                    <w:sz w:val="22"/>
                    <w:szCs w:val="22"/>
                  </w:rPr>
                  <w:t>Organized Sparkrill’14 National Cult Youth festival of our college.</w:t>
                </w:r>
              </w:p>
              <w:p w:rsidR="00626327" w:rsidRPr="00626327" w:rsidRDefault="00626327" w:rsidP="00626327">
                <w:pPr>
                  <w:pStyle w:val="ListParagraph"/>
                  <w:rPr>
                    <w:b/>
                    <w:sz w:val="22"/>
                    <w:szCs w:val="22"/>
                  </w:rPr>
                </w:pPr>
              </w:p>
              <w:p w:rsidR="0021607B" w:rsidRPr="00626327" w:rsidRDefault="00614CE9" w:rsidP="00626327">
                <w:pPr>
                  <w:autoSpaceDE w:val="0"/>
                  <w:autoSpaceDN w:val="0"/>
                  <w:adjustRightInd w:val="0"/>
                  <w:spacing w:before="0"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</w:p>
            </w:sdtContent>
          </w:sdt>
          <w:bookmarkEnd w:id="0" w:displacedByCustomXml="prev"/>
        </w:tc>
      </w:tr>
      <w:tr w:rsidR="00DB2FBA" w:rsidRPr="00DB2FBA" w:rsidTr="00695469">
        <w:trPr>
          <w:trHeight w:val="503"/>
        </w:trPr>
        <w:tc>
          <w:tcPr>
            <w:tcW w:w="2031" w:type="dxa"/>
            <w:gridSpan w:val="2"/>
          </w:tcPr>
          <w:p w:rsidR="00DB2FBA" w:rsidRPr="00A8064F" w:rsidRDefault="00DB2FBA" w:rsidP="0021607B">
            <w:pPr>
              <w:pStyle w:val="Heading1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A8064F">
              <w:rPr>
                <w:color w:val="auto"/>
                <w:sz w:val="24"/>
                <w:szCs w:val="24"/>
              </w:rPr>
              <w:t>DECLARATION</w:t>
            </w:r>
          </w:p>
        </w:tc>
        <w:tc>
          <w:tcPr>
            <w:tcW w:w="40" w:type="dxa"/>
          </w:tcPr>
          <w:p w:rsidR="00DB2FBA" w:rsidRPr="00A8064F" w:rsidRDefault="00DB2FBA" w:rsidP="0021607B">
            <w:pPr>
              <w:pStyle w:val="Heading1"/>
              <w:tabs>
                <w:tab w:val="right" w:pos="165"/>
              </w:tabs>
              <w:jc w:val="left"/>
              <w:rPr>
                <w:color w:val="auto"/>
                <w:sz w:val="22"/>
                <w:szCs w:val="22"/>
              </w:rPr>
            </w:pPr>
          </w:p>
        </w:tc>
        <w:tc>
          <w:tcPr>
            <w:tcW w:w="8132" w:type="dxa"/>
            <w:gridSpan w:val="2"/>
          </w:tcPr>
          <w:p w:rsidR="00DB2FBA" w:rsidRPr="00A8064F" w:rsidRDefault="00DB2FBA" w:rsidP="00DB2FBA">
            <w:pPr>
              <w:rPr>
                <w:color w:val="auto"/>
                <w:sz w:val="22"/>
                <w:szCs w:val="22"/>
              </w:rPr>
            </w:pPr>
            <w:r w:rsidRPr="00A8064F">
              <w:rPr>
                <w:color w:val="auto"/>
                <w:sz w:val="22"/>
                <w:szCs w:val="22"/>
              </w:rPr>
              <w:t xml:space="preserve">I </w:t>
            </w:r>
            <w:r w:rsidR="00D4472C" w:rsidRPr="00A8064F">
              <w:rPr>
                <w:color w:val="auto"/>
                <w:sz w:val="22"/>
                <w:szCs w:val="22"/>
              </w:rPr>
              <w:t>here</w:t>
            </w:r>
            <w:r w:rsidR="00D4472C">
              <w:rPr>
                <w:color w:val="auto"/>
                <w:sz w:val="22"/>
                <w:szCs w:val="22"/>
              </w:rPr>
              <w:t>b</w:t>
            </w:r>
            <w:r w:rsidR="00D4472C" w:rsidRPr="00A8064F">
              <w:rPr>
                <w:color w:val="auto"/>
                <w:sz w:val="22"/>
                <w:szCs w:val="22"/>
              </w:rPr>
              <w:t>y</w:t>
            </w:r>
            <w:r w:rsidRPr="00A8064F">
              <w:rPr>
                <w:color w:val="auto"/>
                <w:sz w:val="22"/>
                <w:szCs w:val="22"/>
              </w:rPr>
              <w:t xml:space="preserve"> declare that the details furnished above are true to the best of my knowledge and belief.</w:t>
            </w:r>
          </w:p>
        </w:tc>
      </w:tr>
      <w:tr w:rsidR="0021607B" w:rsidRPr="003D73DE" w:rsidTr="00695469">
        <w:trPr>
          <w:trHeight w:val="19"/>
        </w:trPr>
        <w:tc>
          <w:tcPr>
            <w:tcW w:w="1015" w:type="dxa"/>
          </w:tcPr>
          <w:p w:rsidR="00721F39" w:rsidRPr="00721F39" w:rsidRDefault="00721F39" w:rsidP="00721F39">
            <w:pPr>
              <w:pStyle w:val="ContactInf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  <w:gridSpan w:val="2"/>
          </w:tcPr>
          <w:p w:rsidR="0021607B" w:rsidRPr="00721F39" w:rsidRDefault="0021607B" w:rsidP="00721F39"/>
        </w:tc>
        <w:tc>
          <w:tcPr>
            <w:tcW w:w="20" w:type="dxa"/>
          </w:tcPr>
          <w:p w:rsidR="0021607B" w:rsidRPr="003D73DE" w:rsidRDefault="0021607B" w:rsidP="0021607B">
            <w:pPr>
              <w:pStyle w:val="ContactInfo"/>
              <w:rPr>
                <w:color w:val="000000" w:themeColor="text1"/>
              </w:rPr>
            </w:pPr>
          </w:p>
        </w:tc>
        <w:tc>
          <w:tcPr>
            <w:tcW w:w="8112" w:type="dxa"/>
          </w:tcPr>
          <w:p w:rsidR="00721F39" w:rsidRPr="00721F39" w:rsidRDefault="00721F39" w:rsidP="00721F39">
            <w:pPr>
              <w:tabs>
                <w:tab w:val="left" w:pos="627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C7C1A" w:rsidRPr="00DB2FBA" w:rsidRDefault="00FC7C1A" w:rsidP="00DB2FBA">
      <w:pPr>
        <w:pStyle w:val="ContactInfo"/>
        <w:jc w:val="both"/>
        <w:rPr>
          <w:color w:val="000000" w:themeColor="text1"/>
        </w:rPr>
      </w:pPr>
    </w:p>
    <w:sectPr w:rsidR="00FC7C1A" w:rsidRPr="00DB2FBA" w:rsidSect="000F470D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CE9" w:rsidRDefault="00614CE9">
      <w:pPr>
        <w:spacing w:before="0" w:after="0" w:line="240" w:lineRule="auto"/>
      </w:pPr>
      <w:r>
        <w:separator/>
      </w:r>
    </w:p>
  </w:endnote>
  <w:endnote w:type="continuationSeparator" w:id="0">
    <w:p w:rsidR="00614CE9" w:rsidRDefault="00614C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495"/>
      <w:gridCol w:w="2495"/>
    </w:tblGrid>
    <w:tr w:rsidR="00FB1765" w:rsidTr="003F586D">
      <w:trPr>
        <w:trHeight w:val="284"/>
      </w:trPr>
      <w:tc>
        <w:tcPr>
          <w:tcW w:w="2495" w:type="dxa"/>
        </w:tcPr>
        <w:p w:rsidR="00FB1765" w:rsidRDefault="00FB1765">
          <w:pPr>
            <w:pStyle w:val="Footer"/>
          </w:pPr>
        </w:p>
      </w:tc>
      <w:tc>
        <w:tcPr>
          <w:tcW w:w="2495" w:type="dxa"/>
        </w:tcPr>
        <w:p w:rsidR="00FB1765" w:rsidRDefault="00FB1765">
          <w:pPr>
            <w:pStyle w:val="Footer"/>
            <w:jc w:val="right"/>
          </w:pPr>
        </w:p>
      </w:tc>
    </w:tr>
  </w:tbl>
  <w:p w:rsidR="00FB1765" w:rsidRDefault="00FB1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CE9" w:rsidRDefault="00614CE9">
      <w:pPr>
        <w:spacing w:before="0" w:after="0" w:line="240" w:lineRule="auto"/>
      </w:pPr>
      <w:r>
        <w:separator/>
      </w:r>
    </w:p>
  </w:footnote>
  <w:footnote w:type="continuationSeparator" w:id="0">
    <w:p w:rsidR="00614CE9" w:rsidRDefault="00614C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95C"/>
    <w:multiLevelType w:val="hybridMultilevel"/>
    <w:tmpl w:val="6194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6176"/>
    <w:multiLevelType w:val="hybridMultilevel"/>
    <w:tmpl w:val="26027C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B5B08"/>
    <w:multiLevelType w:val="hybridMultilevel"/>
    <w:tmpl w:val="AEB60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3AF"/>
    <w:multiLevelType w:val="hybridMultilevel"/>
    <w:tmpl w:val="DC483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4D9C"/>
    <w:multiLevelType w:val="hybridMultilevel"/>
    <w:tmpl w:val="80C8D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5D6"/>
    <w:multiLevelType w:val="hybridMultilevel"/>
    <w:tmpl w:val="851E5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F25925"/>
    <w:multiLevelType w:val="hybridMultilevel"/>
    <w:tmpl w:val="94761CD4"/>
    <w:lvl w:ilvl="0" w:tplc="FDA07A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5DF1"/>
    <w:multiLevelType w:val="hybridMultilevel"/>
    <w:tmpl w:val="DBAA99F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B7D53FF"/>
    <w:multiLevelType w:val="hybridMultilevel"/>
    <w:tmpl w:val="56767D9E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1E113278"/>
    <w:multiLevelType w:val="hybridMultilevel"/>
    <w:tmpl w:val="AB06B102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27081C63"/>
    <w:multiLevelType w:val="hybridMultilevel"/>
    <w:tmpl w:val="83AC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467EE"/>
    <w:multiLevelType w:val="hybridMultilevel"/>
    <w:tmpl w:val="BA58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515D2"/>
    <w:multiLevelType w:val="hybridMultilevel"/>
    <w:tmpl w:val="A98294F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42613E4C"/>
    <w:multiLevelType w:val="hybridMultilevel"/>
    <w:tmpl w:val="323218C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28110E0"/>
    <w:multiLevelType w:val="hybridMultilevel"/>
    <w:tmpl w:val="8F843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05615"/>
    <w:multiLevelType w:val="hybridMultilevel"/>
    <w:tmpl w:val="34BC7E68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531B0353"/>
    <w:multiLevelType w:val="hybridMultilevel"/>
    <w:tmpl w:val="AA5E86C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35A7704"/>
    <w:multiLevelType w:val="hybridMultilevel"/>
    <w:tmpl w:val="1AF8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C4D10"/>
    <w:multiLevelType w:val="hybridMultilevel"/>
    <w:tmpl w:val="43A0D4B0"/>
    <w:lvl w:ilvl="0" w:tplc="FDA07A5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95853C2"/>
    <w:multiLevelType w:val="hybridMultilevel"/>
    <w:tmpl w:val="F144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D35D2"/>
    <w:multiLevelType w:val="hybridMultilevel"/>
    <w:tmpl w:val="14E4B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03FFA"/>
    <w:multiLevelType w:val="hybridMultilevel"/>
    <w:tmpl w:val="D0BE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57363"/>
    <w:multiLevelType w:val="hybridMultilevel"/>
    <w:tmpl w:val="BB9CE46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 w15:restartNumberingAfterBreak="0">
    <w:nsid w:val="6D2B652B"/>
    <w:multiLevelType w:val="hybridMultilevel"/>
    <w:tmpl w:val="B8CC16C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F1E2F1A"/>
    <w:multiLevelType w:val="hybridMultilevel"/>
    <w:tmpl w:val="49522A18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5" w15:restartNumberingAfterBreak="0">
    <w:nsid w:val="72BF5CDB"/>
    <w:multiLevelType w:val="hybridMultilevel"/>
    <w:tmpl w:val="1872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9147A"/>
    <w:multiLevelType w:val="hybridMultilevel"/>
    <w:tmpl w:val="36A0054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2CEA"/>
    <w:multiLevelType w:val="hybridMultilevel"/>
    <w:tmpl w:val="707E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16223"/>
    <w:multiLevelType w:val="multilevel"/>
    <w:tmpl w:val="12E6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45BEC"/>
    <w:multiLevelType w:val="hybridMultilevel"/>
    <w:tmpl w:val="4BFED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A39DE"/>
    <w:multiLevelType w:val="hybridMultilevel"/>
    <w:tmpl w:val="8C122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1"/>
  </w:num>
  <w:num w:numId="4">
    <w:abstractNumId w:val="10"/>
  </w:num>
  <w:num w:numId="5">
    <w:abstractNumId w:val="23"/>
  </w:num>
  <w:num w:numId="6">
    <w:abstractNumId w:val="4"/>
  </w:num>
  <w:num w:numId="7">
    <w:abstractNumId w:val="7"/>
  </w:num>
  <w:num w:numId="8">
    <w:abstractNumId w:val="27"/>
  </w:num>
  <w:num w:numId="9">
    <w:abstractNumId w:val="6"/>
  </w:num>
  <w:num w:numId="10">
    <w:abstractNumId w:val="9"/>
  </w:num>
  <w:num w:numId="11">
    <w:abstractNumId w:val="26"/>
  </w:num>
  <w:num w:numId="12">
    <w:abstractNumId w:val="1"/>
  </w:num>
  <w:num w:numId="13">
    <w:abstractNumId w:val="22"/>
  </w:num>
  <w:num w:numId="14">
    <w:abstractNumId w:val="30"/>
  </w:num>
  <w:num w:numId="15">
    <w:abstractNumId w:val="8"/>
  </w:num>
  <w:num w:numId="16">
    <w:abstractNumId w:val="12"/>
  </w:num>
  <w:num w:numId="17">
    <w:abstractNumId w:val="16"/>
  </w:num>
  <w:num w:numId="18">
    <w:abstractNumId w:val="0"/>
  </w:num>
  <w:num w:numId="19">
    <w:abstractNumId w:val="20"/>
  </w:num>
  <w:num w:numId="20">
    <w:abstractNumId w:val="25"/>
  </w:num>
  <w:num w:numId="21">
    <w:abstractNumId w:val="13"/>
  </w:num>
  <w:num w:numId="22">
    <w:abstractNumId w:val="24"/>
  </w:num>
  <w:num w:numId="23">
    <w:abstractNumId w:val="29"/>
  </w:num>
  <w:num w:numId="24">
    <w:abstractNumId w:val="11"/>
  </w:num>
  <w:num w:numId="25">
    <w:abstractNumId w:val="15"/>
  </w:num>
  <w:num w:numId="26">
    <w:abstractNumId w:val="14"/>
  </w:num>
  <w:num w:numId="27">
    <w:abstractNumId w:val="2"/>
  </w:num>
  <w:num w:numId="28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99"/>
    <w:rsid w:val="000179DA"/>
    <w:rsid w:val="00023DB9"/>
    <w:rsid w:val="000306A5"/>
    <w:rsid w:val="00030BAE"/>
    <w:rsid w:val="00045545"/>
    <w:rsid w:val="00057D25"/>
    <w:rsid w:val="000654E8"/>
    <w:rsid w:val="000661F0"/>
    <w:rsid w:val="00066CFD"/>
    <w:rsid w:val="000670A1"/>
    <w:rsid w:val="00082B02"/>
    <w:rsid w:val="00084CED"/>
    <w:rsid w:val="00086E83"/>
    <w:rsid w:val="0009100A"/>
    <w:rsid w:val="00093BCF"/>
    <w:rsid w:val="000A75AB"/>
    <w:rsid w:val="000A7FAA"/>
    <w:rsid w:val="000B27E1"/>
    <w:rsid w:val="000B6DA6"/>
    <w:rsid w:val="000C38BF"/>
    <w:rsid w:val="000E6895"/>
    <w:rsid w:val="000F470D"/>
    <w:rsid w:val="00105A92"/>
    <w:rsid w:val="0010617B"/>
    <w:rsid w:val="00112234"/>
    <w:rsid w:val="00132FD9"/>
    <w:rsid w:val="00140CD6"/>
    <w:rsid w:val="00151154"/>
    <w:rsid w:val="001744BA"/>
    <w:rsid w:val="00186870"/>
    <w:rsid w:val="00194032"/>
    <w:rsid w:val="001974D0"/>
    <w:rsid w:val="001A72E9"/>
    <w:rsid w:val="001B615F"/>
    <w:rsid w:val="001D0724"/>
    <w:rsid w:val="001D37FE"/>
    <w:rsid w:val="001D6A94"/>
    <w:rsid w:val="001E20C4"/>
    <w:rsid w:val="001F1E46"/>
    <w:rsid w:val="001F2705"/>
    <w:rsid w:val="001F438D"/>
    <w:rsid w:val="0021607B"/>
    <w:rsid w:val="00216A6A"/>
    <w:rsid w:val="0022186D"/>
    <w:rsid w:val="00227A8F"/>
    <w:rsid w:val="002344DD"/>
    <w:rsid w:val="00242A3C"/>
    <w:rsid w:val="00243111"/>
    <w:rsid w:val="0024640B"/>
    <w:rsid w:val="0025268E"/>
    <w:rsid w:val="00256692"/>
    <w:rsid w:val="00261298"/>
    <w:rsid w:val="00276141"/>
    <w:rsid w:val="002A4711"/>
    <w:rsid w:val="002A58AF"/>
    <w:rsid w:val="002A656F"/>
    <w:rsid w:val="002A74C7"/>
    <w:rsid w:val="002B0288"/>
    <w:rsid w:val="002C43B9"/>
    <w:rsid w:val="00315BEE"/>
    <w:rsid w:val="00315D9E"/>
    <w:rsid w:val="00324D68"/>
    <w:rsid w:val="00332D14"/>
    <w:rsid w:val="00336090"/>
    <w:rsid w:val="003424D9"/>
    <w:rsid w:val="003465BC"/>
    <w:rsid w:val="003475F3"/>
    <w:rsid w:val="003546BD"/>
    <w:rsid w:val="00370EF2"/>
    <w:rsid w:val="00372916"/>
    <w:rsid w:val="0038258A"/>
    <w:rsid w:val="003A3783"/>
    <w:rsid w:val="003B0438"/>
    <w:rsid w:val="003B299F"/>
    <w:rsid w:val="003B5181"/>
    <w:rsid w:val="003B6442"/>
    <w:rsid w:val="003C4092"/>
    <w:rsid w:val="003D73DE"/>
    <w:rsid w:val="003F586D"/>
    <w:rsid w:val="0041009E"/>
    <w:rsid w:val="00411830"/>
    <w:rsid w:val="0041508A"/>
    <w:rsid w:val="004330C0"/>
    <w:rsid w:val="00436166"/>
    <w:rsid w:val="004375A3"/>
    <w:rsid w:val="00445E53"/>
    <w:rsid w:val="00446599"/>
    <w:rsid w:val="004612A8"/>
    <w:rsid w:val="00461A3C"/>
    <w:rsid w:val="00467B7A"/>
    <w:rsid w:val="004717D4"/>
    <w:rsid w:val="00477E3C"/>
    <w:rsid w:val="00484150"/>
    <w:rsid w:val="0049409B"/>
    <w:rsid w:val="004957B4"/>
    <w:rsid w:val="004A2CE3"/>
    <w:rsid w:val="004A79A0"/>
    <w:rsid w:val="004D7A5B"/>
    <w:rsid w:val="004E0DFF"/>
    <w:rsid w:val="004E5ED0"/>
    <w:rsid w:val="004F1639"/>
    <w:rsid w:val="00506600"/>
    <w:rsid w:val="0050669C"/>
    <w:rsid w:val="0050688D"/>
    <w:rsid w:val="00511C17"/>
    <w:rsid w:val="0051272D"/>
    <w:rsid w:val="005138D6"/>
    <w:rsid w:val="00520048"/>
    <w:rsid w:val="00520C8A"/>
    <w:rsid w:val="00537139"/>
    <w:rsid w:val="00544B59"/>
    <w:rsid w:val="00551F83"/>
    <w:rsid w:val="005616B3"/>
    <w:rsid w:val="005621E5"/>
    <w:rsid w:val="005639C2"/>
    <w:rsid w:val="005643B5"/>
    <w:rsid w:val="00581313"/>
    <w:rsid w:val="00582FD9"/>
    <w:rsid w:val="005A153E"/>
    <w:rsid w:val="005B1185"/>
    <w:rsid w:val="005B1E1E"/>
    <w:rsid w:val="005B76B1"/>
    <w:rsid w:val="005E229F"/>
    <w:rsid w:val="005F02EF"/>
    <w:rsid w:val="005F40C6"/>
    <w:rsid w:val="00601DBB"/>
    <w:rsid w:val="00614CE9"/>
    <w:rsid w:val="006162D4"/>
    <w:rsid w:val="00616615"/>
    <w:rsid w:val="00616854"/>
    <w:rsid w:val="00616DAB"/>
    <w:rsid w:val="00626327"/>
    <w:rsid w:val="006402EF"/>
    <w:rsid w:val="006443B6"/>
    <w:rsid w:val="00646F44"/>
    <w:rsid w:val="0065341F"/>
    <w:rsid w:val="00665DFB"/>
    <w:rsid w:val="006721A8"/>
    <w:rsid w:val="006843E1"/>
    <w:rsid w:val="00691C05"/>
    <w:rsid w:val="00694C57"/>
    <w:rsid w:val="00695469"/>
    <w:rsid w:val="006A1675"/>
    <w:rsid w:val="006B0FD6"/>
    <w:rsid w:val="006C1FF4"/>
    <w:rsid w:val="006C394E"/>
    <w:rsid w:val="006D1598"/>
    <w:rsid w:val="006D1C86"/>
    <w:rsid w:val="006D55E5"/>
    <w:rsid w:val="006E35F1"/>
    <w:rsid w:val="006E68AE"/>
    <w:rsid w:val="006F03E8"/>
    <w:rsid w:val="006F0961"/>
    <w:rsid w:val="006F7ACC"/>
    <w:rsid w:val="007119E9"/>
    <w:rsid w:val="0071402D"/>
    <w:rsid w:val="00717CD2"/>
    <w:rsid w:val="00721F39"/>
    <w:rsid w:val="00756D03"/>
    <w:rsid w:val="007678C9"/>
    <w:rsid w:val="00776D6A"/>
    <w:rsid w:val="00776F9C"/>
    <w:rsid w:val="00783C7D"/>
    <w:rsid w:val="00786C0E"/>
    <w:rsid w:val="0079488F"/>
    <w:rsid w:val="0079625A"/>
    <w:rsid w:val="007A39DF"/>
    <w:rsid w:val="007A3D49"/>
    <w:rsid w:val="007C575E"/>
    <w:rsid w:val="007C5CEE"/>
    <w:rsid w:val="007C7FDC"/>
    <w:rsid w:val="007D4FEE"/>
    <w:rsid w:val="007D51C2"/>
    <w:rsid w:val="007F137E"/>
    <w:rsid w:val="007F2603"/>
    <w:rsid w:val="008018F8"/>
    <w:rsid w:val="00811434"/>
    <w:rsid w:val="00814A61"/>
    <w:rsid w:val="00817C13"/>
    <w:rsid w:val="00820F6F"/>
    <w:rsid w:val="00826353"/>
    <w:rsid w:val="00831B31"/>
    <w:rsid w:val="008331E0"/>
    <w:rsid w:val="008334E2"/>
    <w:rsid w:val="008376DD"/>
    <w:rsid w:val="00862CAE"/>
    <w:rsid w:val="00867738"/>
    <w:rsid w:val="00872796"/>
    <w:rsid w:val="0088199B"/>
    <w:rsid w:val="00894625"/>
    <w:rsid w:val="008A6662"/>
    <w:rsid w:val="008B2FFD"/>
    <w:rsid w:val="008B5D8A"/>
    <w:rsid w:val="008C2624"/>
    <w:rsid w:val="008C40CD"/>
    <w:rsid w:val="008C5053"/>
    <w:rsid w:val="008E36CF"/>
    <w:rsid w:val="008F3597"/>
    <w:rsid w:val="008F60E5"/>
    <w:rsid w:val="00907C72"/>
    <w:rsid w:val="0091733F"/>
    <w:rsid w:val="00921A47"/>
    <w:rsid w:val="00924CC3"/>
    <w:rsid w:val="00934BE0"/>
    <w:rsid w:val="009413F2"/>
    <w:rsid w:val="00951442"/>
    <w:rsid w:val="0096283A"/>
    <w:rsid w:val="00962D73"/>
    <w:rsid w:val="00970298"/>
    <w:rsid w:val="00981109"/>
    <w:rsid w:val="009828A4"/>
    <w:rsid w:val="00990B2F"/>
    <w:rsid w:val="0099543D"/>
    <w:rsid w:val="00995C8F"/>
    <w:rsid w:val="009A0A86"/>
    <w:rsid w:val="009A4B42"/>
    <w:rsid w:val="009A6FAF"/>
    <w:rsid w:val="009B5AF6"/>
    <w:rsid w:val="009C270E"/>
    <w:rsid w:val="009D10F5"/>
    <w:rsid w:val="009D44A4"/>
    <w:rsid w:val="009D4CD2"/>
    <w:rsid w:val="009E31E0"/>
    <w:rsid w:val="009F482D"/>
    <w:rsid w:val="00A05DE7"/>
    <w:rsid w:val="00A25626"/>
    <w:rsid w:val="00A27F2B"/>
    <w:rsid w:val="00A46E81"/>
    <w:rsid w:val="00A54835"/>
    <w:rsid w:val="00A5533C"/>
    <w:rsid w:val="00A71A65"/>
    <w:rsid w:val="00A71ACE"/>
    <w:rsid w:val="00A75847"/>
    <w:rsid w:val="00A76270"/>
    <w:rsid w:val="00A8064F"/>
    <w:rsid w:val="00A84BBC"/>
    <w:rsid w:val="00AA2D45"/>
    <w:rsid w:val="00AA40C5"/>
    <w:rsid w:val="00AA4D65"/>
    <w:rsid w:val="00AB2A6A"/>
    <w:rsid w:val="00AD26B2"/>
    <w:rsid w:val="00AD6C93"/>
    <w:rsid w:val="00AD75FA"/>
    <w:rsid w:val="00AF325A"/>
    <w:rsid w:val="00B217F6"/>
    <w:rsid w:val="00B272DA"/>
    <w:rsid w:val="00B35201"/>
    <w:rsid w:val="00B35414"/>
    <w:rsid w:val="00B46B4E"/>
    <w:rsid w:val="00B560F0"/>
    <w:rsid w:val="00B61A90"/>
    <w:rsid w:val="00B62264"/>
    <w:rsid w:val="00B644E4"/>
    <w:rsid w:val="00B67C92"/>
    <w:rsid w:val="00B76794"/>
    <w:rsid w:val="00B77408"/>
    <w:rsid w:val="00B832CC"/>
    <w:rsid w:val="00B87A01"/>
    <w:rsid w:val="00B94080"/>
    <w:rsid w:val="00B945BF"/>
    <w:rsid w:val="00BA0575"/>
    <w:rsid w:val="00BA0FF4"/>
    <w:rsid w:val="00BB2101"/>
    <w:rsid w:val="00BB4E51"/>
    <w:rsid w:val="00BC08D0"/>
    <w:rsid w:val="00BD48E0"/>
    <w:rsid w:val="00BF2B71"/>
    <w:rsid w:val="00BF5D53"/>
    <w:rsid w:val="00BF5F92"/>
    <w:rsid w:val="00BF77D8"/>
    <w:rsid w:val="00C07E20"/>
    <w:rsid w:val="00C155EA"/>
    <w:rsid w:val="00C16A67"/>
    <w:rsid w:val="00C17A19"/>
    <w:rsid w:val="00C42C66"/>
    <w:rsid w:val="00C5357A"/>
    <w:rsid w:val="00C64E4B"/>
    <w:rsid w:val="00C6614A"/>
    <w:rsid w:val="00C73F90"/>
    <w:rsid w:val="00C87437"/>
    <w:rsid w:val="00C87C25"/>
    <w:rsid w:val="00C90D32"/>
    <w:rsid w:val="00CB77A8"/>
    <w:rsid w:val="00CC179D"/>
    <w:rsid w:val="00CC2C46"/>
    <w:rsid w:val="00CC7CA7"/>
    <w:rsid w:val="00CE214C"/>
    <w:rsid w:val="00CE2AB8"/>
    <w:rsid w:val="00CE6D4D"/>
    <w:rsid w:val="00CE7D99"/>
    <w:rsid w:val="00CF08BA"/>
    <w:rsid w:val="00CF53D0"/>
    <w:rsid w:val="00D037C6"/>
    <w:rsid w:val="00D042AF"/>
    <w:rsid w:val="00D07575"/>
    <w:rsid w:val="00D07BBD"/>
    <w:rsid w:val="00D15141"/>
    <w:rsid w:val="00D24967"/>
    <w:rsid w:val="00D2615C"/>
    <w:rsid w:val="00D36046"/>
    <w:rsid w:val="00D43770"/>
    <w:rsid w:val="00D4472C"/>
    <w:rsid w:val="00D62639"/>
    <w:rsid w:val="00D64EAD"/>
    <w:rsid w:val="00DA1F31"/>
    <w:rsid w:val="00DB2FBA"/>
    <w:rsid w:val="00DB5B49"/>
    <w:rsid w:val="00DC2BDA"/>
    <w:rsid w:val="00DC5F88"/>
    <w:rsid w:val="00DD0FE3"/>
    <w:rsid w:val="00DD6866"/>
    <w:rsid w:val="00DE64A7"/>
    <w:rsid w:val="00DF28DD"/>
    <w:rsid w:val="00DF6142"/>
    <w:rsid w:val="00E00A05"/>
    <w:rsid w:val="00E10E24"/>
    <w:rsid w:val="00E1761F"/>
    <w:rsid w:val="00E32B6D"/>
    <w:rsid w:val="00E37F1D"/>
    <w:rsid w:val="00E458D1"/>
    <w:rsid w:val="00E46519"/>
    <w:rsid w:val="00E56AAC"/>
    <w:rsid w:val="00E61CA6"/>
    <w:rsid w:val="00E6211D"/>
    <w:rsid w:val="00E80589"/>
    <w:rsid w:val="00E90C5C"/>
    <w:rsid w:val="00EB0454"/>
    <w:rsid w:val="00EC256A"/>
    <w:rsid w:val="00EC2AF5"/>
    <w:rsid w:val="00ED25D2"/>
    <w:rsid w:val="00ED5DB5"/>
    <w:rsid w:val="00EF55CA"/>
    <w:rsid w:val="00F10E36"/>
    <w:rsid w:val="00F110E8"/>
    <w:rsid w:val="00F22BC9"/>
    <w:rsid w:val="00F24E63"/>
    <w:rsid w:val="00F31452"/>
    <w:rsid w:val="00F368A1"/>
    <w:rsid w:val="00F44CD2"/>
    <w:rsid w:val="00F53613"/>
    <w:rsid w:val="00F616C8"/>
    <w:rsid w:val="00F62CB5"/>
    <w:rsid w:val="00F66488"/>
    <w:rsid w:val="00F86962"/>
    <w:rsid w:val="00F97C36"/>
    <w:rsid w:val="00FA156B"/>
    <w:rsid w:val="00FA34C8"/>
    <w:rsid w:val="00FA3976"/>
    <w:rsid w:val="00FA6BB0"/>
    <w:rsid w:val="00FA78DA"/>
    <w:rsid w:val="00FA7E67"/>
    <w:rsid w:val="00FB1765"/>
    <w:rsid w:val="00FB4125"/>
    <w:rsid w:val="00FC2AAC"/>
    <w:rsid w:val="00FC6427"/>
    <w:rsid w:val="00FC7C1A"/>
    <w:rsid w:val="00FD181E"/>
    <w:rsid w:val="00FD4370"/>
    <w:rsid w:val="00FF2FF6"/>
    <w:rsid w:val="00FF3963"/>
    <w:rsid w:val="00FF426E"/>
    <w:rsid w:val="00FF5305"/>
    <w:rsid w:val="00FF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FEB95-E25E-450C-AB21-8AC90EF0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0D"/>
    <w:rPr>
      <w:kern w:val="20"/>
    </w:rPr>
  </w:style>
  <w:style w:type="paragraph" w:styleId="Heading1">
    <w:name w:val="heading 1"/>
    <w:basedOn w:val="Normal"/>
    <w:next w:val="Normal"/>
    <w:unhideWhenUsed/>
    <w:qFormat/>
    <w:rsid w:val="00A84BBC"/>
    <w:pPr>
      <w:jc w:val="right"/>
      <w:outlineLvl w:val="0"/>
    </w:pPr>
    <w:rPr>
      <w:rFonts w:eastAsiaTheme="majorEastAsia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0F470D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F4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F4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7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7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7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7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7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0F47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0F470D"/>
    <w:rPr>
      <w:kern w:val="20"/>
    </w:rPr>
  </w:style>
  <w:style w:type="paragraph" w:customStyle="1" w:styleId="ResumeText">
    <w:name w:val="Resume Text"/>
    <w:basedOn w:val="Normal"/>
    <w:qFormat/>
    <w:rsid w:val="003424D9"/>
    <w:pPr>
      <w:spacing w:after="40" w:line="240" w:lineRule="auto"/>
      <w:ind w:right="1440"/>
    </w:pPr>
  </w:style>
  <w:style w:type="character" w:styleId="PlaceholderText">
    <w:name w:val="Placeholder Text"/>
    <w:basedOn w:val="DefaultParagraphFont"/>
    <w:uiPriority w:val="99"/>
    <w:semiHidden/>
    <w:rsid w:val="000F470D"/>
    <w:rPr>
      <w:color w:val="808080"/>
    </w:rPr>
  </w:style>
  <w:style w:type="table" w:styleId="TableGrid">
    <w:name w:val="Table Grid"/>
    <w:basedOn w:val="TableNormal"/>
    <w:uiPriority w:val="59"/>
    <w:rsid w:val="000F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F470D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70D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70D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70D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70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70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70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0F470D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0F470D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F470D"/>
    <w:rPr>
      <w:color w:val="418AB3" w:themeColor="accent1"/>
    </w:rPr>
  </w:style>
  <w:style w:type="paragraph" w:customStyle="1" w:styleId="ContactInfo">
    <w:name w:val="Contact Info"/>
    <w:basedOn w:val="Normal"/>
    <w:qFormat/>
    <w:rsid w:val="000F470D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F470D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7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70D"/>
    <w:rPr>
      <w:kern w:val="20"/>
    </w:rPr>
  </w:style>
  <w:style w:type="paragraph" w:styleId="ListParagraph">
    <w:name w:val="List Paragraph"/>
    <w:basedOn w:val="Normal"/>
    <w:uiPriority w:val="34"/>
    <w:qFormat/>
    <w:rsid w:val="00B87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1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85"/>
    <w:rPr>
      <w:rFonts w:ascii="Tahoma" w:hAnsi="Tahoma" w:cs="Tahoma"/>
      <w:kern w:val="2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331E0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styleId="Strong">
    <w:name w:val="Strong"/>
    <w:basedOn w:val="DefaultParagraphFont"/>
    <w:uiPriority w:val="9"/>
    <w:qFormat/>
    <w:rsid w:val="005643B5"/>
    <w:rPr>
      <w:b/>
      <w:bCs/>
    </w:rPr>
  </w:style>
  <w:style w:type="paragraph" w:styleId="PlainText">
    <w:name w:val="Plain Text"/>
    <w:basedOn w:val="Normal"/>
    <w:link w:val="PlainTextChar"/>
    <w:unhideWhenUsed/>
    <w:rsid w:val="00626327"/>
    <w:pPr>
      <w:autoSpaceDE w:val="0"/>
      <w:autoSpaceDN w:val="0"/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rsid w:val="00626327"/>
    <w:rPr>
      <w:rFonts w:ascii="Courier New" w:eastAsia="Times New Roman" w:hAnsi="Courier New" w:cs="Courier New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pa_000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B18962B2404F0EB0FE9C5D5825F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95F56-6D1D-4C16-A1C9-8E210648AF39}"/>
      </w:docPartPr>
      <w:docPartBody>
        <w:p w:rsidR="00861AAC" w:rsidRDefault="00EF0C64">
          <w:pPr>
            <w:pStyle w:val="BCB18962B2404F0EB0FE9C5D5825F2D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0C64"/>
    <w:rsid w:val="00013494"/>
    <w:rsid w:val="00022657"/>
    <w:rsid w:val="000B66F2"/>
    <w:rsid w:val="000F10B3"/>
    <w:rsid w:val="00121DAE"/>
    <w:rsid w:val="001474C6"/>
    <w:rsid w:val="00187CF2"/>
    <w:rsid w:val="001C1A2B"/>
    <w:rsid w:val="002E36CA"/>
    <w:rsid w:val="003319F2"/>
    <w:rsid w:val="003E46D3"/>
    <w:rsid w:val="004528FB"/>
    <w:rsid w:val="0046484C"/>
    <w:rsid w:val="004726AA"/>
    <w:rsid w:val="004969BD"/>
    <w:rsid w:val="004A199D"/>
    <w:rsid w:val="004C72E9"/>
    <w:rsid w:val="005113AD"/>
    <w:rsid w:val="00532950"/>
    <w:rsid w:val="0056223F"/>
    <w:rsid w:val="00566504"/>
    <w:rsid w:val="00575687"/>
    <w:rsid w:val="00590163"/>
    <w:rsid w:val="005B43FF"/>
    <w:rsid w:val="005C530A"/>
    <w:rsid w:val="005C5709"/>
    <w:rsid w:val="005D354B"/>
    <w:rsid w:val="005D782F"/>
    <w:rsid w:val="006015F7"/>
    <w:rsid w:val="00604013"/>
    <w:rsid w:val="0062361E"/>
    <w:rsid w:val="006304D8"/>
    <w:rsid w:val="00634056"/>
    <w:rsid w:val="00645846"/>
    <w:rsid w:val="006F00CC"/>
    <w:rsid w:val="007108AC"/>
    <w:rsid w:val="007310BC"/>
    <w:rsid w:val="007B707D"/>
    <w:rsid w:val="007C4053"/>
    <w:rsid w:val="0080542E"/>
    <w:rsid w:val="00861AAC"/>
    <w:rsid w:val="008D0DEC"/>
    <w:rsid w:val="008F3B6C"/>
    <w:rsid w:val="00944037"/>
    <w:rsid w:val="0095415B"/>
    <w:rsid w:val="009653E8"/>
    <w:rsid w:val="00996EAB"/>
    <w:rsid w:val="009A354F"/>
    <w:rsid w:val="009C74BE"/>
    <w:rsid w:val="009D1390"/>
    <w:rsid w:val="00A76463"/>
    <w:rsid w:val="00A82466"/>
    <w:rsid w:val="00A85A58"/>
    <w:rsid w:val="00AB40B2"/>
    <w:rsid w:val="00BB51EE"/>
    <w:rsid w:val="00BC3A49"/>
    <w:rsid w:val="00BF30EE"/>
    <w:rsid w:val="00C23344"/>
    <w:rsid w:val="00C30C8F"/>
    <w:rsid w:val="00C554E8"/>
    <w:rsid w:val="00CC2D65"/>
    <w:rsid w:val="00CC6E59"/>
    <w:rsid w:val="00D82E84"/>
    <w:rsid w:val="00D85802"/>
    <w:rsid w:val="00DA1E24"/>
    <w:rsid w:val="00E53383"/>
    <w:rsid w:val="00E81473"/>
    <w:rsid w:val="00E83E61"/>
    <w:rsid w:val="00EA389A"/>
    <w:rsid w:val="00EE1E6C"/>
    <w:rsid w:val="00EF0C64"/>
    <w:rsid w:val="00F27CDE"/>
    <w:rsid w:val="00F577F9"/>
    <w:rsid w:val="00F94AB3"/>
    <w:rsid w:val="00FC016A"/>
    <w:rsid w:val="00FC3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E0F283168425AA7498F009FE2BEB4">
    <w:name w:val="9C3E0F283168425AA7498F009FE2BEB4"/>
    <w:rsid w:val="00E53383"/>
  </w:style>
  <w:style w:type="paragraph" w:customStyle="1" w:styleId="C7F3D1D67B9E40169932258D2829395D">
    <w:name w:val="C7F3D1D67B9E40169932258D2829395D"/>
    <w:rsid w:val="00E53383"/>
  </w:style>
  <w:style w:type="paragraph" w:customStyle="1" w:styleId="45F4049F2E3B4AF39B4756E92A78B6BC">
    <w:name w:val="45F4049F2E3B4AF39B4756E92A78B6BC"/>
    <w:rsid w:val="00E53383"/>
  </w:style>
  <w:style w:type="paragraph" w:customStyle="1" w:styleId="2DAD8BB5030D462FBADEB6F61DD61098">
    <w:name w:val="2DAD8BB5030D462FBADEB6F61DD61098"/>
    <w:rsid w:val="00E53383"/>
  </w:style>
  <w:style w:type="character" w:styleId="Emphasis">
    <w:name w:val="Emphasis"/>
    <w:basedOn w:val="DefaultParagraphFont"/>
    <w:unhideWhenUsed/>
    <w:qFormat/>
    <w:rsid w:val="00E53383"/>
    <w:rPr>
      <w:color w:val="5B9BD5" w:themeColor="accent1"/>
    </w:rPr>
  </w:style>
  <w:style w:type="paragraph" w:customStyle="1" w:styleId="FF8DE9531C0E45BC849EDD6D2291A123">
    <w:name w:val="FF8DE9531C0E45BC849EDD6D2291A123"/>
    <w:rsid w:val="00E53383"/>
  </w:style>
  <w:style w:type="character" w:styleId="PlaceholderText">
    <w:name w:val="Placeholder Text"/>
    <w:basedOn w:val="DefaultParagraphFont"/>
    <w:uiPriority w:val="99"/>
    <w:semiHidden/>
    <w:rsid w:val="00E53383"/>
    <w:rPr>
      <w:color w:val="808080"/>
    </w:rPr>
  </w:style>
  <w:style w:type="paragraph" w:customStyle="1" w:styleId="BCB18962B2404F0EB0FE9C5D5825F2DA">
    <w:name w:val="BCB18962B2404F0EB0FE9C5D5825F2DA"/>
    <w:rsid w:val="00E53383"/>
  </w:style>
  <w:style w:type="paragraph" w:customStyle="1" w:styleId="3A58E1B07470449EA1A936625B87EB24">
    <w:name w:val="3A58E1B07470449EA1A936625B87EB24"/>
    <w:rsid w:val="00E53383"/>
  </w:style>
  <w:style w:type="paragraph" w:customStyle="1" w:styleId="942BD1FD85A64ABB88FA5180B86509B7">
    <w:name w:val="942BD1FD85A64ABB88FA5180B86509B7"/>
    <w:rsid w:val="00E53383"/>
  </w:style>
  <w:style w:type="paragraph" w:customStyle="1" w:styleId="069FA35664034017B09EDF493DE519EA">
    <w:name w:val="069FA35664034017B09EDF493DE519EA"/>
    <w:rsid w:val="00E53383"/>
  </w:style>
  <w:style w:type="paragraph" w:customStyle="1" w:styleId="45F268BF2C834E15AF478C5CDE9CC917">
    <w:name w:val="45F268BF2C834E15AF478C5CDE9CC917"/>
    <w:rsid w:val="00E53383"/>
  </w:style>
  <w:style w:type="paragraph" w:customStyle="1" w:styleId="F9E2276CABCD4BACBF666FA6F073A7E3">
    <w:name w:val="F9E2276CABCD4BACBF666FA6F073A7E3"/>
    <w:rsid w:val="00E53383"/>
  </w:style>
  <w:style w:type="paragraph" w:customStyle="1" w:styleId="BC27515B660B4339A54E27B93F183502">
    <w:name w:val="BC27515B660B4339A54E27B93F183502"/>
    <w:rsid w:val="00E53383"/>
  </w:style>
  <w:style w:type="paragraph" w:customStyle="1" w:styleId="D8742DC31E4747ED9F01A47F5E1E7B4C">
    <w:name w:val="D8742DC31E4747ED9F01A47F5E1E7B4C"/>
    <w:rsid w:val="00E53383"/>
  </w:style>
  <w:style w:type="paragraph" w:customStyle="1" w:styleId="646EF2ACF89E4BC5AEEAA8F87FC8A070">
    <w:name w:val="646EF2ACF89E4BC5AEEAA8F87FC8A070"/>
    <w:rsid w:val="00E53383"/>
  </w:style>
  <w:style w:type="paragraph" w:customStyle="1" w:styleId="7D809F7C35CB4502936EAFCB5402D780">
    <w:name w:val="7D809F7C35CB4502936EAFCB5402D780"/>
    <w:rsid w:val="00E53383"/>
  </w:style>
  <w:style w:type="paragraph" w:customStyle="1" w:styleId="5432857FB321471B926EBE38C299580D">
    <w:name w:val="5432857FB321471B926EBE38C299580D"/>
    <w:rsid w:val="00E53383"/>
  </w:style>
  <w:style w:type="paragraph" w:customStyle="1" w:styleId="D3B25F1D6A674925929B3CA4B9F4EEB3">
    <w:name w:val="D3B25F1D6A674925929B3CA4B9F4EEB3"/>
    <w:rsid w:val="00E53383"/>
  </w:style>
  <w:style w:type="paragraph" w:customStyle="1" w:styleId="BC9590B112BF45F09FF5B9A79AA61C5E">
    <w:name w:val="BC9590B112BF45F09FF5B9A79AA61C5E"/>
    <w:rsid w:val="00E53383"/>
  </w:style>
  <w:style w:type="paragraph" w:customStyle="1" w:styleId="15AA287769054A88BA53BEC55C2BBE5A">
    <w:name w:val="15AA287769054A88BA53BEC55C2BBE5A"/>
    <w:rsid w:val="00E53383"/>
  </w:style>
  <w:style w:type="paragraph" w:customStyle="1" w:styleId="9B74003E841C4604B7E488CD50C94850">
    <w:name w:val="9B74003E841C4604B7E488CD50C94850"/>
    <w:rsid w:val="00861AAC"/>
  </w:style>
  <w:style w:type="paragraph" w:customStyle="1" w:styleId="F357BC096A1147DA8965199A7A1DA815">
    <w:name w:val="F357BC096A1147DA8965199A7A1DA815"/>
    <w:rsid w:val="00AB40B2"/>
  </w:style>
  <w:style w:type="paragraph" w:customStyle="1" w:styleId="53C911D686BE4791AB03B3C6E96299B0">
    <w:name w:val="53C911D686BE4791AB03B3C6E96299B0"/>
    <w:rsid w:val="00AB40B2"/>
  </w:style>
  <w:style w:type="paragraph" w:customStyle="1" w:styleId="3DE7E937708549B7B714187EA1F7E353">
    <w:name w:val="3DE7E937708549B7B714187EA1F7E353"/>
    <w:rsid w:val="00E53383"/>
    <w:pPr>
      <w:spacing w:after="200" w:line="276" w:lineRule="auto"/>
    </w:pPr>
  </w:style>
  <w:style w:type="paragraph" w:customStyle="1" w:styleId="AEDC1AA64D9E4C05A14231030B3FA08A">
    <w:name w:val="AEDC1AA64D9E4C05A14231030B3FA08A"/>
    <w:rsid w:val="00E53383"/>
    <w:pPr>
      <w:spacing w:after="200" w:line="276" w:lineRule="auto"/>
    </w:pPr>
  </w:style>
  <w:style w:type="paragraph" w:customStyle="1" w:styleId="A733966517DC4025ADCFDF5C3B406284">
    <w:name w:val="A733966517DC4025ADCFDF5C3B406284"/>
    <w:rsid w:val="00E5338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33AFF-F009-4DA7-B4C3-BC6E35E6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chandra pulijala</dc:creator>
  <cp:lastModifiedBy>abhijith sai thirunahari</cp:lastModifiedBy>
  <cp:revision>2</cp:revision>
  <cp:lastPrinted>2014-08-14T19:00:00Z</cp:lastPrinted>
  <dcterms:created xsi:type="dcterms:W3CDTF">2017-02-24T16:21:00Z</dcterms:created>
  <dcterms:modified xsi:type="dcterms:W3CDTF">2017-02-24T16:21:00Z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